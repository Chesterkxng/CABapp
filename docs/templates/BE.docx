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0EE" w:rsidRDefault="00B370EE" w:rsidP="00B370EE">
      <w:pPr>
        <w:rPr>
          <w:rFonts w:ascii="Arial Narrow" w:hAnsi="Arial Narrow"/>
          <w:u w:val="single"/>
        </w:rPr>
      </w:pPr>
    </w:p>
    <w:p w:rsidR="00B370EE" w:rsidRDefault="002920FE" w:rsidP="00B370EE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169545</wp:posOffset>
                </wp:positionV>
                <wp:extent cx="2619375" cy="1428750"/>
                <wp:effectExtent l="0" t="0" r="0" b="3810"/>
                <wp:wrapNone/>
                <wp:docPr id="371" name="Rectangle 1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9375" cy="1428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1D0" w:rsidRDefault="007E01D0" w:rsidP="00B370EE">
                            <w:pPr>
                              <w:pStyle w:val="Corpsdetexte21"/>
                              <w:shd w:val="clear" w:color="auto" w:fill="FFFFFF"/>
                              <w:rPr>
                                <w:sz w:val="26"/>
                                <w:szCs w:val="26"/>
                              </w:rPr>
                            </w:pPr>
                            <w:r w:rsidRPr="00BF39EC">
                              <w:rPr>
                                <w:sz w:val="26"/>
                                <w:szCs w:val="26"/>
                              </w:rPr>
                              <w:t xml:space="preserve">MINISTERE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D’ETAT </w:t>
                            </w:r>
                          </w:p>
                          <w:p w:rsidR="007E01D0" w:rsidRPr="00BF39EC" w:rsidRDefault="007E01D0" w:rsidP="00B370EE">
                            <w:pPr>
                              <w:pStyle w:val="Corpsdetexte21"/>
                              <w:shd w:val="clear" w:color="auto" w:fill="FFFFFF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MINISTERE </w:t>
                            </w:r>
                            <w:r w:rsidRPr="00BF39EC">
                              <w:rPr>
                                <w:sz w:val="26"/>
                                <w:szCs w:val="26"/>
                              </w:rPr>
                              <w:t>DE LA DEFENSE</w:t>
                            </w:r>
                          </w:p>
                          <w:p w:rsidR="007E01D0" w:rsidRPr="00BF39EC" w:rsidRDefault="007E01D0" w:rsidP="00B370EE">
                            <w:pPr>
                              <w:shd w:val="clear" w:color="auto" w:fill="FFFFFF"/>
                              <w:spacing w:line="160" w:lineRule="exact"/>
                              <w:jc w:val="center"/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</w:pPr>
                            <w:r w:rsidRPr="00BF39EC"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  <w:t>---------</w:t>
                            </w:r>
                            <w:r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  <w:t>-------------</w:t>
                            </w:r>
                            <w:r w:rsidRPr="00BF39EC"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  <w:t>--------</w:t>
                            </w:r>
                          </w:p>
                          <w:p w:rsidR="007E01D0" w:rsidRPr="00BF39EC" w:rsidRDefault="007E01D0" w:rsidP="00B370EE">
                            <w:pPr>
                              <w:pStyle w:val="Titre2"/>
                              <w:shd w:val="clear" w:color="auto" w:fill="FFFFFF"/>
                              <w:jc w:val="center"/>
                              <w:rPr>
                                <w:rFonts w:ascii="Arial Narrow" w:hAnsi="Arial Narrow"/>
                                <w:bCs/>
                                <w:sz w:val="26"/>
                                <w:szCs w:val="26"/>
                                <w:u w:val="none"/>
                              </w:rPr>
                            </w:pPr>
                            <w:r w:rsidRPr="00BF39EC">
                              <w:rPr>
                                <w:rFonts w:ascii="Arial Narrow" w:hAnsi="Arial Narrow"/>
                                <w:bCs/>
                                <w:sz w:val="26"/>
                                <w:szCs w:val="26"/>
                                <w:u w:val="none"/>
                              </w:rPr>
                              <w:t>FORCES ARMEES DE CÔTE D’VOIRE</w:t>
                            </w:r>
                          </w:p>
                          <w:p w:rsidR="007E01D0" w:rsidRPr="00BF39EC" w:rsidRDefault="007E01D0" w:rsidP="00B370EE">
                            <w:pPr>
                              <w:shd w:val="clear" w:color="auto" w:fill="FFFFFF"/>
                              <w:spacing w:line="160" w:lineRule="exact"/>
                              <w:jc w:val="center"/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</w:pPr>
                            <w:r w:rsidRPr="00BF39EC"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  <w:t>----------------</w:t>
                            </w:r>
                            <w:r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  <w:t>------</w:t>
                            </w:r>
                            <w:r w:rsidRPr="00BF39EC"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  <w:t>-</w:t>
                            </w:r>
                          </w:p>
                          <w:p w:rsidR="007E01D0" w:rsidRPr="00BF39EC" w:rsidRDefault="007E01D0" w:rsidP="00B370EE">
                            <w:pPr>
                              <w:pStyle w:val="Corpsdetexte21"/>
                              <w:shd w:val="clear" w:color="auto" w:fill="FFFFFF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BF39EC">
                              <w:rPr>
                                <w:b/>
                                <w:sz w:val="26"/>
                                <w:szCs w:val="26"/>
                              </w:rPr>
                              <w:t>ARMEE DE L’AIR</w:t>
                            </w:r>
                          </w:p>
                          <w:p w:rsidR="007E01D0" w:rsidRPr="00BF39EC" w:rsidRDefault="007E01D0" w:rsidP="00B370EE">
                            <w:pPr>
                              <w:shd w:val="clear" w:color="auto" w:fill="FFFFFF"/>
                              <w:spacing w:line="160" w:lineRule="exact"/>
                              <w:jc w:val="center"/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  <w:t>--------------</w:t>
                            </w:r>
                          </w:p>
                          <w:p w:rsidR="007E01D0" w:rsidRPr="00BF39EC" w:rsidRDefault="007E01D0" w:rsidP="00B370EE">
                            <w:pPr>
                              <w:shd w:val="clear" w:color="auto" w:fill="FFFFFF"/>
                              <w:spacing w:line="160" w:lineRule="exact"/>
                              <w:jc w:val="center"/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</w:pPr>
                          </w:p>
                          <w:p w:rsidR="007E01D0" w:rsidRPr="00BF39EC" w:rsidRDefault="007E01D0" w:rsidP="00B370EE">
                            <w:pPr>
                              <w:shd w:val="clear" w:color="auto" w:fill="FFFFFF"/>
                              <w:jc w:val="center"/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</w:pPr>
                            <w:r w:rsidRPr="00BF39EC"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  <w:t>N°_________/EMAA/CAB</w:t>
                            </w:r>
                          </w:p>
                          <w:p w:rsidR="007E01D0" w:rsidRDefault="007E01D0" w:rsidP="00B370EE">
                            <w:pPr>
                              <w:pStyle w:val="Titre2"/>
                              <w:shd w:val="clear" w:color="auto" w:fill="FFFFFF"/>
                              <w:jc w:val="center"/>
                              <w:rPr>
                                <w:rFonts w:ascii="Arial Narrow" w:hAnsi="Arial Narrow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99" o:spid="_x0000_s1026" style="position:absolute;margin-left:34.5pt;margin-top:13.35pt;width:206.25pt;height:112.5pt;z-index:25221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" fillcolor="#767676" stroked="f" strokeweight="0">
                <v:fill focusposition=".5,.5" focussize="" focus="100%" type="gradientRadial"/>
                <v:textbox inset="0,0,0,0">
                  <w:txbxContent>
                    <w:p w:rsidR="007E01D0" w:rsidRDefault="007E01D0" w:rsidP="00B370EE">
                      <w:pPr>
                        <w:pStyle w:val="Corpsdetexte21"/>
                        <w:shd w:val="clear" w:color="auto" w:fill="FFFFFF"/>
                        <w:rPr>
                          <w:sz w:val="26"/>
                          <w:szCs w:val="26"/>
                        </w:rPr>
                      </w:pPr>
                      <w:r w:rsidRPr="00BF39EC">
                        <w:rPr>
                          <w:sz w:val="26"/>
                          <w:szCs w:val="26"/>
                        </w:rPr>
                        <w:t xml:space="preserve">MINISTERE </w:t>
                      </w:r>
                      <w:r>
                        <w:rPr>
                          <w:sz w:val="26"/>
                          <w:szCs w:val="26"/>
                        </w:rPr>
                        <w:t xml:space="preserve">D’ETAT </w:t>
                      </w:r>
                    </w:p>
                    <w:p w:rsidR="007E01D0" w:rsidRPr="00BF39EC" w:rsidRDefault="007E01D0" w:rsidP="00B370EE">
                      <w:pPr>
                        <w:pStyle w:val="Corpsdetexte21"/>
                        <w:shd w:val="clear" w:color="auto" w:fill="FFFFFF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MINISTERE </w:t>
                      </w:r>
                      <w:r w:rsidRPr="00BF39EC">
                        <w:rPr>
                          <w:sz w:val="26"/>
                          <w:szCs w:val="26"/>
                        </w:rPr>
                        <w:t>DE LA DEFENSE</w:t>
                      </w:r>
                    </w:p>
                    <w:p w:rsidR="007E01D0" w:rsidRPr="00BF39EC" w:rsidRDefault="007E01D0" w:rsidP="00B370EE">
                      <w:pPr>
                        <w:shd w:val="clear" w:color="auto" w:fill="FFFFFF"/>
                        <w:spacing w:line="160" w:lineRule="exact"/>
                        <w:jc w:val="center"/>
                        <w:rPr>
                          <w:rFonts w:ascii="Arial Narrow" w:hAnsi="Arial Narrow"/>
                          <w:sz w:val="26"/>
                          <w:szCs w:val="26"/>
                        </w:rPr>
                      </w:pPr>
                      <w:r w:rsidRPr="00BF39EC">
                        <w:rPr>
                          <w:rFonts w:ascii="Arial Narrow" w:hAnsi="Arial Narrow"/>
                          <w:sz w:val="26"/>
                          <w:szCs w:val="26"/>
                        </w:rPr>
                        <w:t>---------</w:t>
                      </w:r>
                      <w:r>
                        <w:rPr>
                          <w:rFonts w:ascii="Arial Narrow" w:hAnsi="Arial Narrow"/>
                          <w:sz w:val="26"/>
                          <w:szCs w:val="26"/>
                        </w:rPr>
                        <w:t>-------------</w:t>
                      </w:r>
                      <w:r w:rsidRPr="00BF39EC">
                        <w:rPr>
                          <w:rFonts w:ascii="Arial Narrow" w:hAnsi="Arial Narrow"/>
                          <w:sz w:val="26"/>
                          <w:szCs w:val="26"/>
                        </w:rPr>
                        <w:t>--------</w:t>
                      </w:r>
                    </w:p>
                    <w:p w:rsidR="007E01D0" w:rsidRPr="00BF39EC" w:rsidRDefault="007E01D0" w:rsidP="00B370EE">
                      <w:pPr>
                        <w:pStyle w:val="Titre2"/>
                        <w:shd w:val="clear" w:color="auto" w:fill="FFFFFF"/>
                        <w:jc w:val="center"/>
                        <w:rPr>
                          <w:rFonts w:ascii="Arial Narrow" w:hAnsi="Arial Narrow"/>
                          <w:bCs/>
                          <w:sz w:val="26"/>
                          <w:szCs w:val="26"/>
                          <w:u w:val="none"/>
                        </w:rPr>
                      </w:pPr>
                      <w:r w:rsidRPr="00BF39EC">
                        <w:rPr>
                          <w:rFonts w:ascii="Arial Narrow" w:hAnsi="Arial Narrow"/>
                          <w:bCs/>
                          <w:sz w:val="26"/>
                          <w:szCs w:val="26"/>
                          <w:u w:val="none"/>
                        </w:rPr>
                        <w:t>FORCES ARMEES DE CÔTE D’VOIRE</w:t>
                      </w:r>
                    </w:p>
                    <w:p w:rsidR="007E01D0" w:rsidRPr="00BF39EC" w:rsidRDefault="007E01D0" w:rsidP="00B370EE">
                      <w:pPr>
                        <w:shd w:val="clear" w:color="auto" w:fill="FFFFFF"/>
                        <w:spacing w:line="160" w:lineRule="exact"/>
                        <w:jc w:val="center"/>
                        <w:rPr>
                          <w:rFonts w:ascii="Arial Narrow" w:hAnsi="Arial Narrow"/>
                          <w:sz w:val="26"/>
                          <w:szCs w:val="26"/>
                        </w:rPr>
                      </w:pPr>
                      <w:r w:rsidRPr="00BF39EC">
                        <w:rPr>
                          <w:rFonts w:ascii="Arial Narrow" w:hAnsi="Arial Narrow"/>
                          <w:sz w:val="26"/>
                          <w:szCs w:val="26"/>
                        </w:rPr>
                        <w:t>----------------</w:t>
                      </w:r>
                      <w:r>
                        <w:rPr>
                          <w:rFonts w:ascii="Arial Narrow" w:hAnsi="Arial Narrow"/>
                          <w:sz w:val="26"/>
                          <w:szCs w:val="26"/>
                        </w:rPr>
                        <w:t>------</w:t>
                      </w:r>
                      <w:r w:rsidRPr="00BF39EC">
                        <w:rPr>
                          <w:rFonts w:ascii="Arial Narrow" w:hAnsi="Arial Narrow"/>
                          <w:sz w:val="26"/>
                          <w:szCs w:val="26"/>
                        </w:rPr>
                        <w:t>-</w:t>
                      </w:r>
                    </w:p>
                    <w:p w:rsidR="007E01D0" w:rsidRPr="00BF39EC" w:rsidRDefault="007E01D0" w:rsidP="00B370EE">
                      <w:pPr>
                        <w:pStyle w:val="Corpsdetexte21"/>
                        <w:shd w:val="clear" w:color="auto" w:fill="FFFFFF"/>
                        <w:rPr>
                          <w:b/>
                          <w:sz w:val="26"/>
                          <w:szCs w:val="26"/>
                        </w:rPr>
                      </w:pPr>
                      <w:r w:rsidRPr="00BF39EC">
                        <w:rPr>
                          <w:b/>
                          <w:sz w:val="26"/>
                          <w:szCs w:val="26"/>
                        </w:rPr>
                        <w:t>ARMEE DE L’AIR</w:t>
                      </w:r>
                    </w:p>
                    <w:p w:rsidR="007E01D0" w:rsidRPr="00BF39EC" w:rsidRDefault="007E01D0" w:rsidP="00B370EE">
                      <w:pPr>
                        <w:shd w:val="clear" w:color="auto" w:fill="FFFFFF"/>
                        <w:spacing w:line="160" w:lineRule="exact"/>
                        <w:jc w:val="center"/>
                        <w:rPr>
                          <w:rFonts w:ascii="Arial Narrow" w:hAnsi="Arial Narrow"/>
                          <w:sz w:val="26"/>
                          <w:szCs w:val="26"/>
                        </w:rPr>
                      </w:pPr>
                      <w:r>
                        <w:rPr>
                          <w:rFonts w:ascii="Arial Narrow" w:hAnsi="Arial Narrow"/>
                          <w:sz w:val="26"/>
                          <w:szCs w:val="26"/>
                        </w:rPr>
                        <w:t>--------------</w:t>
                      </w:r>
                    </w:p>
                    <w:p w:rsidR="007E01D0" w:rsidRPr="00BF39EC" w:rsidRDefault="007E01D0" w:rsidP="00B370EE">
                      <w:pPr>
                        <w:shd w:val="clear" w:color="auto" w:fill="FFFFFF"/>
                        <w:spacing w:line="160" w:lineRule="exact"/>
                        <w:jc w:val="center"/>
                        <w:rPr>
                          <w:rFonts w:ascii="Arial Narrow" w:hAnsi="Arial Narrow"/>
                          <w:sz w:val="26"/>
                          <w:szCs w:val="26"/>
                        </w:rPr>
                      </w:pPr>
                    </w:p>
                    <w:p w:rsidR="007E01D0" w:rsidRPr="00BF39EC" w:rsidRDefault="007E01D0" w:rsidP="00B370EE">
                      <w:pPr>
                        <w:shd w:val="clear" w:color="auto" w:fill="FFFFFF"/>
                        <w:jc w:val="center"/>
                        <w:rPr>
                          <w:rFonts w:ascii="Arial Narrow" w:hAnsi="Arial Narrow"/>
                          <w:sz w:val="26"/>
                          <w:szCs w:val="26"/>
                        </w:rPr>
                      </w:pPr>
                      <w:r w:rsidRPr="00BF39EC">
                        <w:rPr>
                          <w:rFonts w:ascii="Arial Narrow" w:hAnsi="Arial Narrow"/>
                          <w:sz w:val="26"/>
                          <w:szCs w:val="26"/>
                        </w:rPr>
                        <w:t>N°_________/EMAA/CAB</w:t>
                      </w:r>
                    </w:p>
                    <w:p w:rsidR="007E01D0" w:rsidRDefault="007E01D0" w:rsidP="00B370EE">
                      <w:pPr>
                        <w:pStyle w:val="Titre2"/>
                        <w:shd w:val="clear" w:color="auto" w:fill="FFFFFF"/>
                        <w:jc w:val="center"/>
                        <w:rPr>
                          <w:rFonts w:ascii="Arial Narrow" w:hAnsi="Arial Narrow"/>
                          <w:sz w:val="2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116205</wp:posOffset>
                </wp:positionV>
                <wp:extent cx="2552700" cy="1432560"/>
                <wp:effectExtent l="4445" t="0" r="0" b="0"/>
                <wp:wrapNone/>
                <wp:docPr id="370" name="Text Box 1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1D0" w:rsidRPr="00BF39EC" w:rsidRDefault="007E01D0" w:rsidP="00B370EE">
                            <w:pPr>
                              <w:jc w:val="center"/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</w:pPr>
                            <w:r w:rsidRPr="00BF39EC"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  <w:t>REPUBLIQUE DE COTE D’IVOIRE</w:t>
                            </w:r>
                          </w:p>
                          <w:p w:rsidR="007E01D0" w:rsidRPr="0093743C" w:rsidRDefault="007E01D0" w:rsidP="00B370EE">
                            <w:pPr>
                              <w:pStyle w:val="Titre5"/>
                              <w:jc w:val="center"/>
                              <w:rPr>
                                <w:rFonts w:ascii="Arial Narrow" w:hAnsi="Arial Narrow"/>
                                <w:b w:val="0"/>
                                <w:sz w:val="20"/>
                                <w:u w:val="none"/>
                              </w:rPr>
                            </w:pPr>
                            <w:r w:rsidRPr="0093743C">
                              <w:rPr>
                                <w:rFonts w:ascii="Arial Narrow" w:hAnsi="Arial Narrow"/>
                                <w:b w:val="0"/>
                                <w:sz w:val="20"/>
                                <w:u w:val="none"/>
                              </w:rPr>
                              <w:t>==========</w:t>
                            </w:r>
                          </w:p>
                          <w:p w:rsidR="007E01D0" w:rsidRPr="008A40C6" w:rsidRDefault="007E01D0" w:rsidP="00B370EE">
                            <w:pPr>
                              <w:pStyle w:val="Titre5"/>
                              <w:jc w:val="center"/>
                              <w:rPr>
                                <w:rFonts w:ascii="Monotype Corsiva" w:hAnsi="Monotype Corsiva"/>
                                <w:i/>
                                <w:iCs/>
                                <w:u w:val="none"/>
                              </w:rPr>
                            </w:pPr>
                            <w:r w:rsidRPr="008A40C6">
                              <w:rPr>
                                <w:noProof/>
                                <w:u w:val="none"/>
                              </w:rPr>
                              <w:drawing>
                                <wp:inline distT="0" distB="0" distL="0" distR="0" wp14:anchorId="6E54C6E6" wp14:editId="455F59FE">
                                  <wp:extent cx="812800" cy="704850"/>
                                  <wp:effectExtent l="0" t="0" r="6350" b="0"/>
                                  <wp:docPr id="353" name="Image 353" descr="CotedIvoireArm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 32" descr="CotedIvoireArm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280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E01D0" w:rsidRPr="0093743C" w:rsidRDefault="007E01D0" w:rsidP="00B370EE">
                            <w:pPr>
                              <w:pStyle w:val="Titre5"/>
                              <w:jc w:val="center"/>
                              <w:rPr>
                                <w:rFonts w:ascii="Monotype Corsiva" w:hAnsi="Monotype Corsiva"/>
                                <w:b w:val="0"/>
                                <w:i/>
                                <w:iCs/>
                                <w:u w:val="none"/>
                              </w:rPr>
                            </w:pPr>
                            <w:r w:rsidRPr="0093743C">
                              <w:rPr>
                                <w:rFonts w:ascii="Monotype Corsiva" w:hAnsi="Monotype Corsiva"/>
                                <w:b w:val="0"/>
                                <w:i/>
                                <w:iCs/>
                                <w:u w:val="none"/>
                              </w:rPr>
                              <w:t>Union – Discipline - Travail</w:t>
                            </w:r>
                          </w:p>
                          <w:p w:rsidR="007E01D0" w:rsidRPr="0093743C" w:rsidRDefault="007E01D0" w:rsidP="00B370EE">
                            <w:pPr>
                              <w:jc w:val="center"/>
                            </w:pPr>
                            <w:r w:rsidRPr="0093743C">
                              <w:rPr>
                                <w:rFonts w:ascii="Arial Narrow" w:hAnsi="Arial Narrow"/>
                                <w:sz w:val="20"/>
                              </w:rPr>
                              <w:t>==========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00" o:spid="_x0000_s1027" type="#_x0000_t202" style="position:absolute;margin-left:315pt;margin-top:9.15pt;width:201pt;height:112.8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" stroked="f">
                <v:textbox>
                  <w:txbxContent>
                    <w:p w:rsidR="007E01D0" w:rsidRPr="00BF39EC" w:rsidRDefault="007E01D0" w:rsidP="00B370EE">
                      <w:pPr>
                        <w:jc w:val="center"/>
                        <w:rPr>
                          <w:rFonts w:ascii="Arial Narrow" w:hAnsi="Arial Narrow"/>
                          <w:sz w:val="26"/>
                          <w:szCs w:val="26"/>
                        </w:rPr>
                      </w:pPr>
                      <w:r w:rsidRPr="00BF39EC">
                        <w:rPr>
                          <w:rFonts w:ascii="Arial Narrow" w:hAnsi="Arial Narrow"/>
                          <w:sz w:val="26"/>
                          <w:szCs w:val="26"/>
                        </w:rPr>
                        <w:t>REPUBLIQUE DE COTE D’IVOIRE</w:t>
                      </w:r>
                    </w:p>
                    <w:p w:rsidR="007E01D0" w:rsidRPr="0093743C" w:rsidRDefault="007E01D0" w:rsidP="00B370EE">
                      <w:pPr>
                        <w:pStyle w:val="Titre5"/>
                        <w:jc w:val="center"/>
                        <w:rPr>
                          <w:rFonts w:ascii="Arial Narrow" w:hAnsi="Arial Narrow"/>
                          <w:b w:val="0"/>
                          <w:sz w:val="20"/>
                          <w:u w:val="none"/>
                        </w:rPr>
                      </w:pPr>
                      <w:r w:rsidRPr="0093743C">
                        <w:rPr>
                          <w:rFonts w:ascii="Arial Narrow" w:hAnsi="Arial Narrow"/>
                          <w:b w:val="0"/>
                          <w:sz w:val="20"/>
                          <w:u w:val="none"/>
                        </w:rPr>
                        <w:t>==========</w:t>
                      </w:r>
                    </w:p>
                    <w:p w:rsidR="007E01D0" w:rsidRPr="008A40C6" w:rsidRDefault="007E01D0" w:rsidP="00B370EE">
                      <w:pPr>
                        <w:pStyle w:val="Titre5"/>
                        <w:jc w:val="center"/>
                        <w:rPr>
                          <w:rFonts w:ascii="Monotype Corsiva" w:hAnsi="Monotype Corsiva"/>
                          <w:i/>
                          <w:iCs/>
                          <w:u w:val="none"/>
                        </w:rPr>
                      </w:pPr>
                      <w:r w:rsidRPr="008A40C6">
                        <w:rPr>
                          <w:noProof/>
                          <w:u w:val="none"/>
                        </w:rPr>
                        <w:drawing>
                          <wp:inline distT="0" distB="0" distL="0" distR="0" wp14:anchorId="6E54C6E6" wp14:editId="455F59FE">
                            <wp:extent cx="812800" cy="704850"/>
                            <wp:effectExtent l="0" t="0" r="6350" b="0"/>
                            <wp:docPr id="353" name="Image 353" descr="CotedIvoireArm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Image 32" descr="CotedIvoireArm"/>
                                    <pic:cNvPicPr/>
                                  </pic:nvPicPr>
                                  <pic:blipFill>
                                    <a:blip r:embed="rId6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280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E01D0" w:rsidRPr="0093743C" w:rsidRDefault="007E01D0" w:rsidP="00B370EE">
                      <w:pPr>
                        <w:pStyle w:val="Titre5"/>
                        <w:jc w:val="center"/>
                        <w:rPr>
                          <w:rFonts w:ascii="Monotype Corsiva" w:hAnsi="Monotype Corsiva"/>
                          <w:b w:val="0"/>
                          <w:i/>
                          <w:iCs/>
                          <w:u w:val="none"/>
                        </w:rPr>
                      </w:pPr>
                      <w:r w:rsidRPr="0093743C">
                        <w:rPr>
                          <w:rFonts w:ascii="Monotype Corsiva" w:hAnsi="Monotype Corsiva"/>
                          <w:b w:val="0"/>
                          <w:i/>
                          <w:iCs/>
                          <w:u w:val="none"/>
                        </w:rPr>
                        <w:t>Union – Discipline - Travail</w:t>
                      </w:r>
                    </w:p>
                    <w:p w:rsidR="007E01D0" w:rsidRPr="0093743C" w:rsidRDefault="007E01D0" w:rsidP="00B370EE">
                      <w:pPr>
                        <w:jc w:val="center"/>
                      </w:pPr>
                      <w:r w:rsidRPr="0093743C">
                        <w:rPr>
                          <w:rFonts w:ascii="Arial Narrow" w:hAnsi="Arial Narrow"/>
                          <w:sz w:val="20"/>
                        </w:rPr>
                        <w:t>==========</w:t>
                      </w:r>
                    </w:p>
                  </w:txbxContent>
                </v:textbox>
              </v:shape>
            </w:pict>
          </mc:Fallback>
        </mc:AlternateContent>
      </w:r>
    </w:p>
    <w:p w:rsidR="00B370EE" w:rsidRDefault="00B370EE" w:rsidP="00B370EE">
      <w:pPr>
        <w:rPr>
          <w:rFonts w:ascii="Arial Narrow" w:hAnsi="Arial Narrow"/>
        </w:rPr>
      </w:pPr>
    </w:p>
    <w:p w:rsidR="00B370EE" w:rsidRDefault="00B370EE" w:rsidP="00B370EE">
      <w:pPr>
        <w:rPr>
          <w:rFonts w:ascii="Arial Narrow" w:hAnsi="Arial Narrow"/>
        </w:rPr>
      </w:pPr>
    </w:p>
    <w:p w:rsidR="00B370EE" w:rsidRDefault="00B370EE" w:rsidP="00B370EE">
      <w:pPr>
        <w:rPr>
          <w:rFonts w:ascii="Arial Narrow" w:hAnsi="Arial Narrow"/>
        </w:rPr>
      </w:pPr>
    </w:p>
    <w:p w:rsidR="00B370EE" w:rsidRDefault="00B370EE" w:rsidP="00B370EE">
      <w:pPr>
        <w:rPr>
          <w:rFonts w:ascii="Arial Narrow" w:hAnsi="Arial Narrow"/>
        </w:rPr>
      </w:pPr>
    </w:p>
    <w:p w:rsidR="00B370EE" w:rsidRDefault="00B370EE" w:rsidP="00B370EE">
      <w:pPr>
        <w:ind w:left="636" w:firstLine="4320"/>
        <w:rPr>
          <w:rFonts w:ascii="Arial Narrow" w:hAnsi="Arial Narrow"/>
          <w:bCs/>
        </w:rPr>
      </w:pPr>
    </w:p>
    <w:p w:rsidR="00B370EE" w:rsidRDefault="00B370EE" w:rsidP="00B370EE">
      <w:pPr>
        <w:ind w:left="2052" w:firstLine="4320"/>
        <w:rPr>
          <w:rFonts w:ascii="Arial Narrow" w:hAnsi="Arial Narrow"/>
          <w:bCs/>
        </w:rPr>
      </w:pPr>
    </w:p>
    <w:p w:rsidR="00B370EE" w:rsidRDefault="00B370EE" w:rsidP="00B370EE">
      <w:pPr>
        <w:ind w:left="2052" w:firstLine="4320"/>
        <w:rPr>
          <w:rFonts w:ascii="Arial Narrow" w:hAnsi="Arial Narrow"/>
          <w:bCs/>
        </w:rPr>
      </w:pPr>
    </w:p>
    <w:p w:rsidR="00B370EE" w:rsidRDefault="00B370EE" w:rsidP="00B370EE">
      <w:pPr>
        <w:rPr>
          <w:rFonts w:ascii="Arial Narrow" w:hAnsi="Arial Narrow"/>
        </w:rPr>
      </w:pPr>
    </w:p>
    <w:p w:rsidR="00B370EE" w:rsidRDefault="00B370EE" w:rsidP="00B370EE">
      <w:pPr>
        <w:ind w:firstLine="4320"/>
        <w:jc w:val="center"/>
        <w:rPr>
          <w:rFonts w:ascii="Arial Narrow" w:hAnsi="Arial Narrow"/>
          <w:b/>
          <w:bCs/>
        </w:rPr>
      </w:pPr>
    </w:p>
    <w:p w:rsidR="00B370EE" w:rsidRPr="000949EC" w:rsidRDefault="00B370EE" w:rsidP="00B370EE">
      <w:pPr>
        <w:ind w:left="1344" w:firstLine="4320"/>
        <w:rPr>
          <w:rFonts w:ascii="Arial Narrow" w:hAnsi="Arial Narrow"/>
          <w:b/>
          <w:bCs/>
        </w:rPr>
      </w:pPr>
      <w:r w:rsidRPr="000949EC">
        <w:rPr>
          <w:rFonts w:ascii="Arial Narrow" w:hAnsi="Arial Narrow"/>
          <w:bCs/>
          <w:sz w:val="26"/>
        </w:rPr>
        <w:t xml:space="preserve">       Abidjan, le</w:t>
      </w:r>
    </w:p>
    <w:p w:rsidR="00B370EE" w:rsidRPr="0011203A" w:rsidRDefault="00B370EE" w:rsidP="00B370EE">
      <w:pPr>
        <w:rPr>
          <w:rFonts w:ascii="Arial Narrow" w:hAnsi="Arial Narrow"/>
        </w:rPr>
      </w:pPr>
    </w:p>
    <w:p w:rsidR="00B370EE" w:rsidRPr="0011203A" w:rsidRDefault="002920FE" w:rsidP="00B370EE">
      <w:pPr>
        <w:ind w:left="6372" w:firstLine="708"/>
        <w:rPr>
          <w:rFonts w:ascii="Arial Narrow" w:hAnsi="Arial Narrow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107315</wp:posOffset>
                </wp:positionV>
                <wp:extent cx="2628900" cy="374015"/>
                <wp:effectExtent l="0" t="0" r="0" b="0"/>
                <wp:wrapNone/>
                <wp:docPr id="369" name="Text Box 1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740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0000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0000"/>
                                <a:invGamma/>
                              </a:srgbClr>
                            </a:gs>
                          </a:gsLst>
                          <a:lin ang="189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1D0" w:rsidRPr="002920FE" w:rsidRDefault="007E01D0" w:rsidP="00B370EE">
                            <w:pPr>
                              <w:pStyle w:val="Titre4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BORDEREAU D’ENVOI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6" o:spid="_x0000_s1028" type="#_x0000_t202" style="position:absolute;left:0;text-align:left;margin-left:154.9pt;margin-top:8.45pt;width:207pt;height:29.4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" fillcolor="#666" stroked="f">
                <v:fill angle="135" focus="50%" type="gradient"/>
                <v:textbox>
                  <w:txbxContent>
                    <w:p w:rsidR="007E01D0" w:rsidRPr="002920FE" w:rsidRDefault="007E01D0" w:rsidP="00B370EE">
                      <w:pPr>
                        <w:pStyle w:val="Titre4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BORDEREAU D’ENVOI</w:t>
                      </w:r>
                    </w:p>
                  </w:txbxContent>
                </v:textbox>
              </v:shape>
            </w:pict>
          </mc:Fallback>
        </mc:AlternateContent>
      </w:r>
    </w:p>
    <w:p w:rsidR="00B370EE" w:rsidRPr="0011203A" w:rsidRDefault="00B370EE" w:rsidP="00B370EE">
      <w:pPr>
        <w:ind w:left="4104"/>
        <w:rPr>
          <w:rFonts w:ascii="Arial Narrow" w:hAnsi="Arial Narrow"/>
          <w:b/>
          <w:bCs/>
        </w:rPr>
      </w:pPr>
    </w:p>
    <w:p w:rsidR="00B370EE" w:rsidRPr="0011203A" w:rsidRDefault="00B370EE" w:rsidP="00B370EE">
      <w:pPr>
        <w:rPr>
          <w:rFonts w:ascii="Arial Narrow" w:hAnsi="Arial Narrow"/>
          <w:b/>
          <w:bCs/>
        </w:rPr>
      </w:pPr>
    </w:p>
    <w:p w:rsidR="00B370EE" w:rsidRPr="00D62A6E" w:rsidRDefault="00B370EE" w:rsidP="00B370EE">
      <w:pPr>
        <w:spacing w:line="20" w:lineRule="atLeast"/>
        <w:jc w:val="center"/>
        <w:rPr>
          <w:rFonts w:ascii="Arial Narrow" w:hAnsi="Arial Narrow"/>
          <w:b/>
          <w:bCs/>
          <w:sz w:val="28"/>
          <w:szCs w:val="28"/>
        </w:rPr>
      </w:pPr>
    </w:p>
    <w:p w:rsidR="00B370EE" w:rsidRPr="00D62A6E" w:rsidRDefault="00B370EE" w:rsidP="00B370EE">
      <w:pPr>
        <w:spacing w:line="20" w:lineRule="atLeast"/>
        <w:jc w:val="center"/>
        <w:rPr>
          <w:rFonts w:ascii="Arial Narrow" w:hAnsi="Arial Narrow"/>
          <w:b/>
          <w:bCs/>
          <w:sz w:val="28"/>
          <w:szCs w:val="28"/>
        </w:rPr>
      </w:pPr>
      <w:r w:rsidRPr="00D62A6E">
        <w:rPr>
          <w:rFonts w:ascii="Arial Narrow" w:hAnsi="Arial Narrow"/>
          <w:b/>
          <w:bCs/>
          <w:sz w:val="28"/>
          <w:szCs w:val="28"/>
        </w:rPr>
        <w:t>A</w:t>
      </w:r>
    </w:p>
    <w:p w:rsidR="00B370EE" w:rsidRPr="00D62A6E" w:rsidRDefault="00B370EE" w:rsidP="00B370EE">
      <w:pPr>
        <w:spacing w:line="20" w:lineRule="atLeast"/>
        <w:jc w:val="center"/>
        <w:rPr>
          <w:rFonts w:ascii="Arial Narrow" w:hAnsi="Arial Narrow"/>
          <w:b/>
          <w:bCs/>
          <w:sz w:val="28"/>
          <w:szCs w:val="28"/>
        </w:rPr>
      </w:pPr>
    </w:p>
    <w:p w:rsidR="00B370EE" w:rsidRDefault="00B370EE" w:rsidP="00B370EE">
      <w:pPr>
        <w:rPr>
          <w:rFonts w:ascii="Arial Narrow" w:hAnsi="Arial Narrow"/>
        </w:rPr>
      </w:pPr>
    </w:p>
    <w:p w:rsidR="00B370EE" w:rsidRDefault="00B370EE" w:rsidP="00B370EE">
      <w:pPr>
        <w:rPr>
          <w:rFonts w:ascii="Arial Narrow" w:hAnsi="Arial Narrow"/>
        </w:rPr>
      </w:pPr>
    </w:p>
    <w:tbl>
      <w:tblPr>
        <w:tblW w:w="10276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  <w:gridCol w:w="992"/>
        <w:gridCol w:w="2268"/>
      </w:tblGrid>
      <w:tr w:rsidR="00B370EE" w:rsidTr="00A11469">
        <w:trPr>
          <w:trHeight w:val="470"/>
        </w:trPr>
        <w:tc>
          <w:tcPr>
            <w:tcW w:w="7016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0EE" w:rsidRDefault="00B370EE" w:rsidP="00A11469">
            <w:pPr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</w:rPr>
              <w:t>DESIGNATION DES PIECES</w:t>
            </w:r>
          </w:p>
        </w:tc>
        <w:tc>
          <w:tcPr>
            <w:tcW w:w="99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0EE" w:rsidRDefault="00B370EE" w:rsidP="00A11469">
            <w:pPr>
              <w:pStyle w:val="Titre1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226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B370EE" w:rsidRDefault="00B370EE" w:rsidP="00A11469">
            <w:pPr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</w:rPr>
              <w:t>OBSERVATIONS</w:t>
            </w:r>
          </w:p>
        </w:tc>
      </w:tr>
      <w:tr w:rsidR="00B370EE" w:rsidRPr="00914465" w:rsidTr="00A11469">
        <w:trPr>
          <w:cantSplit/>
          <w:trHeight w:val="3011"/>
        </w:trPr>
        <w:tc>
          <w:tcPr>
            <w:tcW w:w="701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B370EE" w:rsidRPr="009F29EB" w:rsidRDefault="00B370EE" w:rsidP="00A11469">
            <w:pPr>
              <w:pStyle w:val="Corpsdetexte"/>
              <w:rPr>
                <w:rFonts w:ascii="Arial Narrow" w:hAnsi="Arial Narrow"/>
                <w:b/>
                <w:sz w:val="12"/>
                <w:szCs w:val="26"/>
              </w:rPr>
            </w:pPr>
          </w:p>
          <w:p w:rsidR="00B370EE" w:rsidRPr="00DA7AA3" w:rsidRDefault="00B370EE" w:rsidP="00A11469">
            <w:pPr>
              <w:spacing w:line="276" w:lineRule="auto"/>
              <w:rPr>
                <w:rFonts w:ascii="Arial Narrow" w:hAnsi="Arial Narrow"/>
                <w:sz w:val="26"/>
                <w:szCs w:val="26"/>
              </w:rPr>
            </w:pPr>
            <w:r w:rsidRPr="00C55B98">
              <w:rPr>
                <w:rFonts w:ascii="Arial Narrow" w:hAnsi="Arial Narrow"/>
                <w:b/>
                <w:szCs w:val="28"/>
                <w:u w:val="single"/>
              </w:rPr>
              <w:t>OBJET </w:t>
            </w:r>
            <w:r w:rsidRPr="00C55B98">
              <w:rPr>
                <w:rFonts w:ascii="Arial Narrow" w:hAnsi="Arial Narrow"/>
                <w:szCs w:val="28"/>
              </w:rPr>
              <w:t xml:space="preserve">: </w:t>
            </w:r>
          </w:p>
          <w:p w:rsidR="00B370EE" w:rsidRPr="00C53BCE" w:rsidRDefault="00B370EE" w:rsidP="00A11469">
            <w:pPr>
              <w:pStyle w:val="Corpsdetexte"/>
              <w:rPr>
                <w:rFonts w:ascii="Arial Narrow" w:hAnsi="Arial Narrow"/>
                <w:b/>
                <w:sz w:val="16"/>
                <w:u w:val="single"/>
              </w:rPr>
            </w:pPr>
          </w:p>
          <w:p w:rsidR="00B370EE" w:rsidRPr="00977A3B" w:rsidRDefault="00B370EE" w:rsidP="00A11469">
            <w:pPr>
              <w:pStyle w:val="Corpsdetexte"/>
              <w:rPr>
                <w:rFonts w:ascii="Arial Narrow" w:hAnsi="Arial Narrow"/>
                <w:b/>
                <w:u w:val="single"/>
              </w:rPr>
            </w:pPr>
            <w:r w:rsidRPr="00977A3B">
              <w:rPr>
                <w:rFonts w:ascii="Arial Narrow" w:hAnsi="Arial Narrow"/>
                <w:b/>
                <w:u w:val="single"/>
              </w:rPr>
              <w:t>COMPRENANT</w:t>
            </w:r>
          </w:p>
          <w:p w:rsidR="00B370EE" w:rsidRPr="00787978" w:rsidRDefault="00B370EE" w:rsidP="00A11469">
            <w:pPr>
              <w:pStyle w:val="Corpsdetexte"/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</w:p>
          <w:p w:rsidR="00B370EE" w:rsidRPr="00C53BCE" w:rsidRDefault="00B370EE" w:rsidP="00A11469">
            <w:pPr>
              <w:pStyle w:val="Corpsdetexte"/>
              <w:spacing w:line="276" w:lineRule="auto"/>
              <w:ind w:left="405"/>
              <w:rPr>
                <w:rFonts w:ascii="Arial Narrow" w:hAnsi="Arial Narrow"/>
                <w:sz w:val="14"/>
              </w:rPr>
            </w:pPr>
          </w:p>
          <w:p w:rsidR="00B370EE" w:rsidRPr="009D2D89" w:rsidRDefault="00B370EE" w:rsidP="00375A9A">
            <w:pPr>
              <w:pStyle w:val="Corpsdetexte"/>
              <w:spacing w:line="276" w:lineRule="auto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0EE" w:rsidRPr="006C0ABD" w:rsidRDefault="00B370EE" w:rsidP="00A11469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  <w:p w:rsidR="00B370EE" w:rsidRPr="006C0ABD" w:rsidRDefault="00B370EE" w:rsidP="00A11469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  <w:p w:rsidR="00B370EE" w:rsidRPr="006C0ABD" w:rsidRDefault="00B370EE" w:rsidP="00A11469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  <w:p w:rsidR="00B370EE" w:rsidRPr="006C0ABD" w:rsidRDefault="00B370EE" w:rsidP="00A11469">
            <w:pPr>
              <w:spacing w:line="276" w:lineRule="auto"/>
              <w:rPr>
                <w:rFonts w:ascii="Arial Narrow" w:hAnsi="Arial Narrow"/>
              </w:rPr>
            </w:pPr>
          </w:p>
          <w:p w:rsidR="00B370EE" w:rsidRPr="006C0ABD" w:rsidRDefault="00B370EE" w:rsidP="00A11469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</w:p>
          <w:p w:rsidR="00B370EE" w:rsidRPr="005C62F7" w:rsidRDefault="00B370EE" w:rsidP="00375A9A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B370EE" w:rsidRPr="00303383" w:rsidRDefault="00B370EE" w:rsidP="00A11469">
            <w:pPr>
              <w:jc w:val="center"/>
              <w:rPr>
                <w:rFonts w:ascii="Arial Narrow" w:hAnsi="Arial Narrow"/>
              </w:rPr>
            </w:pPr>
          </w:p>
          <w:p w:rsidR="00B370EE" w:rsidRPr="00303383" w:rsidRDefault="00B370EE" w:rsidP="00A11469">
            <w:pPr>
              <w:rPr>
                <w:rFonts w:ascii="Arial Narrow" w:hAnsi="Arial Narrow"/>
              </w:rPr>
            </w:pPr>
          </w:p>
          <w:p w:rsidR="00B370EE" w:rsidRDefault="00B370EE" w:rsidP="00A11469">
            <w:pPr>
              <w:rPr>
                <w:rFonts w:ascii="Arial Narrow" w:hAnsi="Arial Narrow"/>
              </w:rPr>
            </w:pPr>
          </w:p>
          <w:p w:rsidR="00B370EE" w:rsidRDefault="00B370EE" w:rsidP="00A11469">
            <w:pPr>
              <w:rPr>
                <w:rFonts w:ascii="Arial Narrow" w:hAnsi="Arial Narrow"/>
              </w:rPr>
            </w:pPr>
          </w:p>
          <w:p w:rsidR="00B370EE" w:rsidRDefault="00B370EE" w:rsidP="00A11469">
            <w:pPr>
              <w:rPr>
                <w:rFonts w:ascii="Arial Narrow" w:hAnsi="Arial Narrow"/>
              </w:rPr>
            </w:pPr>
          </w:p>
          <w:p w:rsidR="00B370EE" w:rsidRPr="00303383" w:rsidRDefault="00B370EE" w:rsidP="00A11469">
            <w:pPr>
              <w:rPr>
                <w:rFonts w:ascii="Arial Narrow" w:hAnsi="Arial Narrow"/>
              </w:rPr>
            </w:pPr>
          </w:p>
          <w:p w:rsidR="00B370EE" w:rsidRPr="00303383" w:rsidRDefault="00B370EE" w:rsidP="00A11469">
            <w:pPr>
              <w:pStyle w:val="Titre6"/>
              <w:rPr>
                <w:sz w:val="24"/>
              </w:rPr>
            </w:pPr>
            <w:r w:rsidRPr="00303383">
              <w:rPr>
                <w:sz w:val="24"/>
              </w:rPr>
              <w:t>T R A N S M I S</w:t>
            </w:r>
          </w:p>
          <w:p w:rsidR="00B370EE" w:rsidRPr="00303383" w:rsidRDefault="00B370EE" w:rsidP="00A11469">
            <w:pPr>
              <w:jc w:val="center"/>
              <w:rPr>
                <w:rFonts w:ascii="Arial Narrow" w:hAnsi="Arial Narrow"/>
              </w:rPr>
            </w:pPr>
          </w:p>
          <w:p w:rsidR="00B370EE" w:rsidRPr="00303383" w:rsidRDefault="00B370EE" w:rsidP="00A11469">
            <w:pPr>
              <w:jc w:val="center"/>
              <w:rPr>
                <w:rFonts w:ascii="Arial Narrow" w:hAnsi="Arial Narrow"/>
                <w:b/>
              </w:rPr>
            </w:pPr>
          </w:p>
          <w:p w:rsidR="00B370EE" w:rsidRPr="00303383" w:rsidRDefault="00B370EE" w:rsidP="00A11469">
            <w:pPr>
              <w:spacing w:line="480" w:lineRule="auto"/>
              <w:ind w:right="71" w:hanging="43"/>
              <w:jc w:val="center"/>
              <w:rPr>
                <w:rFonts w:ascii="Arial Narrow" w:hAnsi="Arial Narrow"/>
                <w:b/>
              </w:rPr>
            </w:pPr>
          </w:p>
        </w:tc>
      </w:tr>
      <w:tr w:rsidR="00B370EE" w:rsidTr="00A11469">
        <w:trPr>
          <w:cantSplit/>
          <w:trHeight w:val="20"/>
        </w:trPr>
        <w:tc>
          <w:tcPr>
            <w:tcW w:w="7016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:rsidR="00B370EE" w:rsidRDefault="00B370EE" w:rsidP="00A11469">
            <w:pPr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:rsidR="00B370EE" w:rsidRDefault="00B370EE" w:rsidP="00A11469">
            <w:pPr>
              <w:jc w:val="center"/>
              <w:rPr>
                <w:rFonts w:ascii="Impact" w:hAnsi="Impact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B370EE" w:rsidRDefault="00B370EE" w:rsidP="00A11469">
            <w:pPr>
              <w:rPr>
                <w:rFonts w:ascii="Arial Narrow" w:hAnsi="Arial Narrow"/>
              </w:rPr>
            </w:pPr>
          </w:p>
        </w:tc>
      </w:tr>
    </w:tbl>
    <w:p w:rsidR="00B370EE" w:rsidRDefault="00B370EE" w:rsidP="00B370EE">
      <w:pPr>
        <w:spacing w:line="276" w:lineRule="auto"/>
        <w:rPr>
          <w:rFonts w:ascii="Arial Narrow" w:hAnsi="Arial Narrow"/>
          <w:b/>
          <w:bCs/>
          <w:sz w:val="28"/>
          <w:szCs w:val="28"/>
          <w:u w:val="single"/>
        </w:rPr>
      </w:pPr>
    </w:p>
    <w:p w:rsidR="00B370EE" w:rsidRDefault="00B370EE" w:rsidP="00B370EE">
      <w:pPr>
        <w:spacing w:line="276" w:lineRule="auto"/>
        <w:rPr>
          <w:rFonts w:ascii="Arial Narrow" w:hAnsi="Arial Narrow"/>
        </w:rPr>
      </w:pPr>
    </w:p>
    <w:p w:rsidR="00B370EE" w:rsidRDefault="00B370EE" w:rsidP="00B370EE">
      <w:pPr>
        <w:spacing w:line="276" w:lineRule="auto"/>
        <w:rPr>
          <w:rFonts w:ascii="Arial Narrow" w:hAnsi="Arial Narrow"/>
        </w:rPr>
      </w:pPr>
    </w:p>
    <w:p w:rsidR="00B370EE" w:rsidRPr="00A446C3" w:rsidRDefault="00B370EE" w:rsidP="00B370EE">
      <w:pPr>
        <w:spacing w:line="276" w:lineRule="auto"/>
        <w:rPr>
          <w:rFonts w:ascii="Arial Narrow" w:hAnsi="Arial Narrow"/>
        </w:rPr>
      </w:pPr>
    </w:p>
    <w:p w:rsidR="00B370EE" w:rsidRPr="00A446C3" w:rsidRDefault="00B370EE" w:rsidP="00B370EE">
      <w:pPr>
        <w:spacing w:line="360" w:lineRule="auto"/>
        <w:rPr>
          <w:rFonts w:ascii="Arial Narrow" w:hAnsi="Arial Narrow"/>
        </w:rPr>
      </w:pPr>
      <w:r w:rsidRPr="00A446C3">
        <w:rPr>
          <w:rFonts w:ascii="Arial Narrow" w:hAnsi="Arial Narrow"/>
        </w:rPr>
        <w:t>RECU LE : ……………………………</w:t>
      </w:r>
    </w:p>
    <w:p w:rsidR="00B370EE" w:rsidRPr="00A446C3" w:rsidRDefault="002920FE" w:rsidP="00B370EE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227330</wp:posOffset>
                </wp:positionV>
                <wp:extent cx="266700" cy="228600"/>
                <wp:effectExtent l="9525" t="12065" r="9525" b="6985"/>
                <wp:wrapNone/>
                <wp:docPr id="368" name="Rectangle 1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86B2A" id="Rectangle 1397" o:spid="_x0000_s1026" style="position:absolute;margin-left:76.15pt;margin-top:17.9pt;width:21pt;height:18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"/>
            </w:pict>
          </mc:Fallback>
        </mc:AlternateContent>
      </w:r>
      <w:r w:rsidR="00B370EE" w:rsidRPr="00A446C3">
        <w:rPr>
          <w:rFonts w:ascii="Arial Narrow" w:hAnsi="Arial Narrow"/>
        </w:rPr>
        <w:t>PAR :…………………………………</w:t>
      </w:r>
    </w:p>
    <w:p w:rsidR="00B370EE" w:rsidRPr="00A446C3" w:rsidRDefault="002920FE" w:rsidP="00B370EE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241300</wp:posOffset>
                </wp:positionV>
                <wp:extent cx="266700" cy="228600"/>
                <wp:effectExtent l="9525" t="12065" r="9525" b="6985"/>
                <wp:wrapNone/>
                <wp:docPr id="367" name="Rectangle 1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5D374" id="Rectangle 1398" o:spid="_x0000_s1026" style="position:absolute;margin-left:76.15pt;margin-top:19pt;width:21pt;height:18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"/>
            </w:pict>
          </mc:Fallback>
        </mc:AlternateContent>
      </w:r>
      <w:r w:rsidR="00B370EE" w:rsidRPr="00A446C3">
        <w:rPr>
          <w:rFonts w:ascii="Arial Narrow" w:hAnsi="Arial Narrow"/>
        </w:rPr>
        <w:t>A CONSERVER</w:t>
      </w:r>
      <w:r w:rsidR="00B370EE" w:rsidRPr="00A446C3">
        <w:rPr>
          <w:rFonts w:ascii="Arial Narrow" w:hAnsi="Arial Narrow"/>
        </w:rPr>
        <w:tab/>
      </w:r>
    </w:p>
    <w:p w:rsidR="00B370EE" w:rsidRDefault="00B370EE" w:rsidP="00B370EE">
      <w:pPr>
        <w:spacing w:line="360" w:lineRule="auto"/>
        <w:rPr>
          <w:rFonts w:ascii="Arial Narrow" w:hAnsi="Arial Narrow"/>
        </w:rPr>
      </w:pPr>
      <w:r w:rsidRPr="00A446C3">
        <w:rPr>
          <w:rFonts w:ascii="Arial Narrow" w:hAnsi="Arial Narrow"/>
        </w:rPr>
        <w:t>A RETOURNER</w:t>
      </w:r>
      <w:r>
        <w:rPr>
          <w:rFonts w:ascii="Arial Narrow" w:hAnsi="Arial Narrow"/>
        </w:rPr>
        <w:tab/>
      </w:r>
    </w:p>
    <w:p w:rsidR="00B370EE" w:rsidRPr="008A705A" w:rsidRDefault="00B370EE" w:rsidP="00B370EE">
      <w:pPr>
        <w:spacing w:line="360" w:lineRule="auto"/>
        <w:rPr>
          <w:rFonts w:ascii="Arial Narrow" w:hAnsi="Arial Narrow"/>
        </w:rPr>
      </w:pPr>
    </w:p>
    <w:p w:rsidR="00B370EE" w:rsidRDefault="00B370EE" w:rsidP="00B370EE">
      <w:pPr>
        <w:spacing w:line="360" w:lineRule="auto"/>
        <w:rPr>
          <w:rFonts w:ascii="Arial Narrow" w:hAnsi="Arial Narrow"/>
        </w:rPr>
      </w:pPr>
    </w:p>
    <w:p w:rsidR="000E7F50" w:rsidRDefault="000E7F50" w:rsidP="003375A2">
      <w:pPr>
        <w:spacing w:line="276" w:lineRule="auto"/>
        <w:rPr>
          <w:rFonts w:ascii="Arial Narrow" w:hAnsi="Arial Narrow"/>
        </w:rPr>
      </w:pPr>
    </w:p>
    <w:p w:rsidR="00375A9A" w:rsidRDefault="00375A9A" w:rsidP="003375A2">
      <w:pPr>
        <w:spacing w:line="276" w:lineRule="auto"/>
        <w:rPr>
          <w:rFonts w:ascii="Arial Narrow" w:hAnsi="Arial Narrow"/>
        </w:rPr>
      </w:pPr>
    </w:p>
    <w:p w:rsidR="00375A9A" w:rsidRDefault="00375A9A" w:rsidP="003375A2">
      <w:pPr>
        <w:spacing w:line="276" w:lineRule="auto"/>
        <w:rPr>
          <w:rFonts w:ascii="Arial Narrow" w:hAnsi="Arial Narrow"/>
        </w:rPr>
      </w:pPr>
    </w:p>
    <w:p w:rsidR="00375A9A" w:rsidRDefault="00375A9A" w:rsidP="003375A2">
      <w:pPr>
        <w:spacing w:line="276" w:lineRule="auto"/>
        <w:rPr>
          <w:rFonts w:ascii="Arial Narrow" w:hAnsi="Arial Narrow"/>
        </w:rPr>
      </w:pPr>
      <w:bookmarkStart w:id="0" w:name="_GoBack"/>
      <w:bookmarkEnd w:id="0"/>
    </w:p>
    <w:p w:rsidR="000E7F50" w:rsidRDefault="000E7F50" w:rsidP="003375A2">
      <w:pPr>
        <w:spacing w:line="276" w:lineRule="auto"/>
        <w:rPr>
          <w:rFonts w:ascii="Arial Narrow" w:hAnsi="Arial Narrow"/>
        </w:rPr>
      </w:pPr>
    </w:p>
    <w:p w:rsidR="000E7F50" w:rsidRDefault="000E7F50" w:rsidP="003375A2">
      <w:pPr>
        <w:spacing w:line="276" w:lineRule="auto"/>
        <w:rPr>
          <w:rFonts w:ascii="Arial Narrow" w:hAnsi="Arial Narrow"/>
        </w:rPr>
      </w:pPr>
    </w:p>
    <w:p w:rsidR="000E7F50" w:rsidRDefault="000E7F50" w:rsidP="000E7F50">
      <w:pPr>
        <w:rPr>
          <w:rFonts w:ascii="Arial Narrow" w:hAnsi="Arial Narrow"/>
          <w:u w:val="single"/>
        </w:rPr>
      </w:pPr>
    </w:p>
    <w:p w:rsidR="000E7F50" w:rsidRDefault="002920FE" w:rsidP="000E7F50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mc:AlternateContent>
          <mc:Choice Requires="wps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169545</wp:posOffset>
                </wp:positionV>
                <wp:extent cx="2619375" cy="1428750"/>
                <wp:effectExtent l="0" t="635" r="0" b="0"/>
                <wp:wrapNone/>
                <wp:docPr id="360" name="Rectangle 1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9375" cy="1428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1D0" w:rsidRDefault="007E01D0" w:rsidP="000E7F50">
                            <w:pPr>
                              <w:pStyle w:val="Corpsdetexte21"/>
                              <w:shd w:val="clear" w:color="auto" w:fill="FFFFFF"/>
                              <w:rPr>
                                <w:sz w:val="26"/>
                                <w:szCs w:val="26"/>
                              </w:rPr>
                            </w:pPr>
                            <w:r w:rsidRPr="00BF39EC">
                              <w:rPr>
                                <w:sz w:val="26"/>
                                <w:szCs w:val="26"/>
                              </w:rPr>
                              <w:t xml:space="preserve">MINISTERE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D’ETAT </w:t>
                            </w:r>
                          </w:p>
                          <w:p w:rsidR="007E01D0" w:rsidRPr="00BF39EC" w:rsidRDefault="007E01D0" w:rsidP="000E7F50">
                            <w:pPr>
                              <w:pStyle w:val="Corpsdetexte21"/>
                              <w:shd w:val="clear" w:color="auto" w:fill="FFFFFF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MINISTERE </w:t>
                            </w:r>
                            <w:r w:rsidRPr="00BF39EC">
                              <w:rPr>
                                <w:sz w:val="26"/>
                                <w:szCs w:val="26"/>
                              </w:rPr>
                              <w:t>DE LA DEFENSE</w:t>
                            </w:r>
                          </w:p>
                          <w:p w:rsidR="007E01D0" w:rsidRPr="00BF39EC" w:rsidRDefault="007E01D0" w:rsidP="000E7F50">
                            <w:pPr>
                              <w:shd w:val="clear" w:color="auto" w:fill="FFFFFF"/>
                              <w:spacing w:line="160" w:lineRule="exact"/>
                              <w:jc w:val="center"/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</w:pPr>
                            <w:r w:rsidRPr="00BF39EC"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  <w:t>---------</w:t>
                            </w:r>
                            <w:r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  <w:t>-------------</w:t>
                            </w:r>
                            <w:r w:rsidRPr="00BF39EC"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  <w:t>--------</w:t>
                            </w:r>
                          </w:p>
                          <w:p w:rsidR="007E01D0" w:rsidRPr="00BF39EC" w:rsidRDefault="007E01D0" w:rsidP="000E7F50">
                            <w:pPr>
                              <w:pStyle w:val="Titre2"/>
                              <w:shd w:val="clear" w:color="auto" w:fill="FFFFFF"/>
                              <w:jc w:val="center"/>
                              <w:rPr>
                                <w:rFonts w:ascii="Arial Narrow" w:hAnsi="Arial Narrow"/>
                                <w:bCs/>
                                <w:sz w:val="26"/>
                                <w:szCs w:val="26"/>
                                <w:u w:val="none"/>
                              </w:rPr>
                            </w:pPr>
                            <w:r w:rsidRPr="00BF39EC">
                              <w:rPr>
                                <w:rFonts w:ascii="Arial Narrow" w:hAnsi="Arial Narrow"/>
                                <w:bCs/>
                                <w:sz w:val="26"/>
                                <w:szCs w:val="26"/>
                                <w:u w:val="none"/>
                              </w:rPr>
                              <w:t>FORCES ARMEES DE CÔTE D’VOIRE</w:t>
                            </w:r>
                          </w:p>
                          <w:p w:rsidR="007E01D0" w:rsidRPr="00BF39EC" w:rsidRDefault="007E01D0" w:rsidP="000E7F50">
                            <w:pPr>
                              <w:shd w:val="clear" w:color="auto" w:fill="FFFFFF"/>
                              <w:spacing w:line="160" w:lineRule="exact"/>
                              <w:jc w:val="center"/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</w:pPr>
                            <w:r w:rsidRPr="00BF39EC"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  <w:t>----------------</w:t>
                            </w:r>
                            <w:r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  <w:t>------</w:t>
                            </w:r>
                            <w:r w:rsidRPr="00BF39EC"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  <w:t>-</w:t>
                            </w:r>
                          </w:p>
                          <w:p w:rsidR="007E01D0" w:rsidRPr="00BF39EC" w:rsidRDefault="007E01D0" w:rsidP="000E7F50">
                            <w:pPr>
                              <w:pStyle w:val="Corpsdetexte21"/>
                              <w:shd w:val="clear" w:color="auto" w:fill="FFFFFF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BF39EC">
                              <w:rPr>
                                <w:b/>
                                <w:sz w:val="26"/>
                                <w:szCs w:val="26"/>
                              </w:rPr>
                              <w:t>ARMEE DE L’AIR</w:t>
                            </w:r>
                          </w:p>
                          <w:p w:rsidR="007E01D0" w:rsidRPr="00BF39EC" w:rsidRDefault="007E01D0" w:rsidP="000E7F50">
                            <w:pPr>
                              <w:shd w:val="clear" w:color="auto" w:fill="FFFFFF"/>
                              <w:spacing w:line="160" w:lineRule="exact"/>
                              <w:jc w:val="center"/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  <w:t>--------------</w:t>
                            </w:r>
                          </w:p>
                          <w:p w:rsidR="007E01D0" w:rsidRPr="00BF39EC" w:rsidRDefault="007E01D0" w:rsidP="000E7F50">
                            <w:pPr>
                              <w:shd w:val="clear" w:color="auto" w:fill="FFFFFF"/>
                              <w:spacing w:line="160" w:lineRule="exact"/>
                              <w:jc w:val="center"/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</w:pPr>
                          </w:p>
                          <w:p w:rsidR="007E01D0" w:rsidRPr="00BF39EC" w:rsidRDefault="007E01D0" w:rsidP="000E7F50">
                            <w:pPr>
                              <w:shd w:val="clear" w:color="auto" w:fill="FFFFFF"/>
                              <w:jc w:val="center"/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</w:pPr>
                            <w:r w:rsidRPr="00BF39EC"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  <w:t>N°_________/EMAA/CAB</w:t>
                            </w:r>
                          </w:p>
                          <w:p w:rsidR="007E01D0" w:rsidRDefault="007E01D0" w:rsidP="000E7F50">
                            <w:pPr>
                              <w:pStyle w:val="Titre2"/>
                              <w:shd w:val="clear" w:color="auto" w:fill="FFFFFF"/>
                              <w:jc w:val="center"/>
                              <w:rPr>
                                <w:rFonts w:ascii="Arial Narrow" w:hAnsi="Arial Narrow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13" o:spid="_x0000_s1029" style="position:absolute;margin-left:34.5pt;margin-top:13.35pt;width:206.25pt;height:112.5pt;z-index:25223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" fillcolor="#767676" stroked="f" strokeweight="0">
                <v:fill focusposition=".5,.5" focussize="" focus="100%" type="gradientRadial"/>
                <v:textbox inset="0,0,0,0">
                  <w:txbxContent>
                    <w:p w:rsidR="007E01D0" w:rsidRDefault="007E01D0" w:rsidP="000E7F50">
                      <w:pPr>
                        <w:pStyle w:val="Corpsdetexte21"/>
                        <w:shd w:val="clear" w:color="auto" w:fill="FFFFFF"/>
                        <w:rPr>
                          <w:sz w:val="26"/>
                          <w:szCs w:val="26"/>
                        </w:rPr>
                      </w:pPr>
                      <w:r w:rsidRPr="00BF39EC">
                        <w:rPr>
                          <w:sz w:val="26"/>
                          <w:szCs w:val="26"/>
                        </w:rPr>
                        <w:t xml:space="preserve">MINISTERE </w:t>
                      </w:r>
                      <w:r>
                        <w:rPr>
                          <w:sz w:val="26"/>
                          <w:szCs w:val="26"/>
                        </w:rPr>
                        <w:t xml:space="preserve">D’ETAT </w:t>
                      </w:r>
                    </w:p>
                    <w:p w:rsidR="007E01D0" w:rsidRPr="00BF39EC" w:rsidRDefault="007E01D0" w:rsidP="000E7F50">
                      <w:pPr>
                        <w:pStyle w:val="Corpsdetexte21"/>
                        <w:shd w:val="clear" w:color="auto" w:fill="FFFFFF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MINISTERE </w:t>
                      </w:r>
                      <w:r w:rsidRPr="00BF39EC">
                        <w:rPr>
                          <w:sz w:val="26"/>
                          <w:szCs w:val="26"/>
                        </w:rPr>
                        <w:t>DE LA DEFENSE</w:t>
                      </w:r>
                    </w:p>
                    <w:p w:rsidR="007E01D0" w:rsidRPr="00BF39EC" w:rsidRDefault="007E01D0" w:rsidP="000E7F50">
                      <w:pPr>
                        <w:shd w:val="clear" w:color="auto" w:fill="FFFFFF"/>
                        <w:spacing w:line="160" w:lineRule="exact"/>
                        <w:jc w:val="center"/>
                        <w:rPr>
                          <w:rFonts w:ascii="Arial Narrow" w:hAnsi="Arial Narrow"/>
                          <w:sz w:val="26"/>
                          <w:szCs w:val="26"/>
                        </w:rPr>
                      </w:pPr>
                      <w:r w:rsidRPr="00BF39EC">
                        <w:rPr>
                          <w:rFonts w:ascii="Arial Narrow" w:hAnsi="Arial Narrow"/>
                          <w:sz w:val="26"/>
                          <w:szCs w:val="26"/>
                        </w:rPr>
                        <w:t>---------</w:t>
                      </w:r>
                      <w:r>
                        <w:rPr>
                          <w:rFonts w:ascii="Arial Narrow" w:hAnsi="Arial Narrow"/>
                          <w:sz w:val="26"/>
                          <w:szCs w:val="26"/>
                        </w:rPr>
                        <w:t>-------------</w:t>
                      </w:r>
                      <w:r w:rsidRPr="00BF39EC">
                        <w:rPr>
                          <w:rFonts w:ascii="Arial Narrow" w:hAnsi="Arial Narrow"/>
                          <w:sz w:val="26"/>
                          <w:szCs w:val="26"/>
                        </w:rPr>
                        <w:t>--------</w:t>
                      </w:r>
                    </w:p>
                    <w:p w:rsidR="007E01D0" w:rsidRPr="00BF39EC" w:rsidRDefault="007E01D0" w:rsidP="000E7F50">
                      <w:pPr>
                        <w:pStyle w:val="Titre2"/>
                        <w:shd w:val="clear" w:color="auto" w:fill="FFFFFF"/>
                        <w:jc w:val="center"/>
                        <w:rPr>
                          <w:rFonts w:ascii="Arial Narrow" w:hAnsi="Arial Narrow"/>
                          <w:bCs/>
                          <w:sz w:val="26"/>
                          <w:szCs w:val="26"/>
                          <w:u w:val="none"/>
                        </w:rPr>
                      </w:pPr>
                      <w:r w:rsidRPr="00BF39EC">
                        <w:rPr>
                          <w:rFonts w:ascii="Arial Narrow" w:hAnsi="Arial Narrow"/>
                          <w:bCs/>
                          <w:sz w:val="26"/>
                          <w:szCs w:val="26"/>
                          <w:u w:val="none"/>
                        </w:rPr>
                        <w:t>FORCES ARMEES DE CÔTE D’VOIRE</w:t>
                      </w:r>
                    </w:p>
                    <w:p w:rsidR="007E01D0" w:rsidRPr="00BF39EC" w:rsidRDefault="007E01D0" w:rsidP="000E7F50">
                      <w:pPr>
                        <w:shd w:val="clear" w:color="auto" w:fill="FFFFFF"/>
                        <w:spacing w:line="160" w:lineRule="exact"/>
                        <w:jc w:val="center"/>
                        <w:rPr>
                          <w:rFonts w:ascii="Arial Narrow" w:hAnsi="Arial Narrow"/>
                          <w:sz w:val="26"/>
                          <w:szCs w:val="26"/>
                        </w:rPr>
                      </w:pPr>
                      <w:r w:rsidRPr="00BF39EC">
                        <w:rPr>
                          <w:rFonts w:ascii="Arial Narrow" w:hAnsi="Arial Narrow"/>
                          <w:sz w:val="26"/>
                          <w:szCs w:val="26"/>
                        </w:rPr>
                        <w:t>----------------</w:t>
                      </w:r>
                      <w:r>
                        <w:rPr>
                          <w:rFonts w:ascii="Arial Narrow" w:hAnsi="Arial Narrow"/>
                          <w:sz w:val="26"/>
                          <w:szCs w:val="26"/>
                        </w:rPr>
                        <w:t>------</w:t>
                      </w:r>
                      <w:r w:rsidRPr="00BF39EC">
                        <w:rPr>
                          <w:rFonts w:ascii="Arial Narrow" w:hAnsi="Arial Narrow"/>
                          <w:sz w:val="26"/>
                          <w:szCs w:val="26"/>
                        </w:rPr>
                        <w:t>-</w:t>
                      </w:r>
                    </w:p>
                    <w:p w:rsidR="007E01D0" w:rsidRPr="00BF39EC" w:rsidRDefault="007E01D0" w:rsidP="000E7F50">
                      <w:pPr>
                        <w:pStyle w:val="Corpsdetexte21"/>
                        <w:shd w:val="clear" w:color="auto" w:fill="FFFFFF"/>
                        <w:rPr>
                          <w:b/>
                          <w:sz w:val="26"/>
                          <w:szCs w:val="26"/>
                        </w:rPr>
                      </w:pPr>
                      <w:r w:rsidRPr="00BF39EC">
                        <w:rPr>
                          <w:b/>
                          <w:sz w:val="26"/>
                          <w:szCs w:val="26"/>
                        </w:rPr>
                        <w:t>ARMEE DE L’AIR</w:t>
                      </w:r>
                    </w:p>
                    <w:p w:rsidR="007E01D0" w:rsidRPr="00BF39EC" w:rsidRDefault="007E01D0" w:rsidP="000E7F50">
                      <w:pPr>
                        <w:shd w:val="clear" w:color="auto" w:fill="FFFFFF"/>
                        <w:spacing w:line="160" w:lineRule="exact"/>
                        <w:jc w:val="center"/>
                        <w:rPr>
                          <w:rFonts w:ascii="Arial Narrow" w:hAnsi="Arial Narrow"/>
                          <w:sz w:val="26"/>
                          <w:szCs w:val="26"/>
                        </w:rPr>
                      </w:pPr>
                      <w:r>
                        <w:rPr>
                          <w:rFonts w:ascii="Arial Narrow" w:hAnsi="Arial Narrow"/>
                          <w:sz w:val="26"/>
                          <w:szCs w:val="26"/>
                        </w:rPr>
                        <w:t>--------------</w:t>
                      </w:r>
                    </w:p>
                    <w:p w:rsidR="007E01D0" w:rsidRPr="00BF39EC" w:rsidRDefault="007E01D0" w:rsidP="000E7F50">
                      <w:pPr>
                        <w:shd w:val="clear" w:color="auto" w:fill="FFFFFF"/>
                        <w:spacing w:line="160" w:lineRule="exact"/>
                        <w:jc w:val="center"/>
                        <w:rPr>
                          <w:rFonts w:ascii="Arial Narrow" w:hAnsi="Arial Narrow"/>
                          <w:sz w:val="26"/>
                          <w:szCs w:val="26"/>
                        </w:rPr>
                      </w:pPr>
                    </w:p>
                    <w:p w:rsidR="007E01D0" w:rsidRPr="00BF39EC" w:rsidRDefault="007E01D0" w:rsidP="000E7F50">
                      <w:pPr>
                        <w:shd w:val="clear" w:color="auto" w:fill="FFFFFF"/>
                        <w:jc w:val="center"/>
                        <w:rPr>
                          <w:rFonts w:ascii="Arial Narrow" w:hAnsi="Arial Narrow"/>
                          <w:sz w:val="26"/>
                          <w:szCs w:val="26"/>
                        </w:rPr>
                      </w:pPr>
                      <w:r w:rsidRPr="00BF39EC">
                        <w:rPr>
                          <w:rFonts w:ascii="Arial Narrow" w:hAnsi="Arial Narrow"/>
                          <w:sz w:val="26"/>
                          <w:szCs w:val="26"/>
                        </w:rPr>
                        <w:t>N°_________/EMAA/CAB</w:t>
                      </w:r>
                    </w:p>
                    <w:p w:rsidR="007E01D0" w:rsidRDefault="007E01D0" w:rsidP="000E7F50">
                      <w:pPr>
                        <w:pStyle w:val="Titre2"/>
                        <w:shd w:val="clear" w:color="auto" w:fill="FFFFFF"/>
                        <w:jc w:val="center"/>
                        <w:rPr>
                          <w:rFonts w:ascii="Arial Narrow" w:hAnsi="Arial Narrow"/>
                          <w:sz w:val="2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116205</wp:posOffset>
                </wp:positionV>
                <wp:extent cx="2552700" cy="1432560"/>
                <wp:effectExtent l="4445" t="4445" r="0" b="1270"/>
                <wp:wrapNone/>
                <wp:docPr id="359" name="Text Box 1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1D0" w:rsidRPr="00BF39EC" w:rsidRDefault="007E01D0" w:rsidP="000E7F50">
                            <w:pPr>
                              <w:jc w:val="center"/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</w:pPr>
                            <w:r w:rsidRPr="00BF39EC">
                              <w:rPr>
                                <w:rFonts w:ascii="Arial Narrow" w:hAnsi="Arial Narrow"/>
                                <w:sz w:val="26"/>
                                <w:szCs w:val="26"/>
                              </w:rPr>
                              <w:t>REPUBLIQUE DE COTE D’IVOIRE</w:t>
                            </w:r>
                          </w:p>
                          <w:p w:rsidR="007E01D0" w:rsidRPr="0093743C" w:rsidRDefault="007E01D0" w:rsidP="000E7F50">
                            <w:pPr>
                              <w:pStyle w:val="Titre5"/>
                              <w:jc w:val="center"/>
                              <w:rPr>
                                <w:rFonts w:ascii="Arial Narrow" w:hAnsi="Arial Narrow"/>
                                <w:b w:val="0"/>
                                <w:sz w:val="20"/>
                                <w:u w:val="none"/>
                              </w:rPr>
                            </w:pPr>
                            <w:r w:rsidRPr="0093743C">
                              <w:rPr>
                                <w:rFonts w:ascii="Arial Narrow" w:hAnsi="Arial Narrow"/>
                                <w:b w:val="0"/>
                                <w:sz w:val="20"/>
                                <w:u w:val="none"/>
                              </w:rPr>
                              <w:t>==========</w:t>
                            </w:r>
                          </w:p>
                          <w:p w:rsidR="007E01D0" w:rsidRPr="008A40C6" w:rsidRDefault="007E01D0" w:rsidP="000E7F50">
                            <w:pPr>
                              <w:pStyle w:val="Titre5"/>
                              <w:jc w:val="center"/>
                              <w:rPr>
                                <w:rFonts w:ascii="Monotype Corsiva" w:hAnsi="Monotype Corsiva"/>
                                <w:i/>
                                <w:iCs/>
                                <w:u w:val="none"/>
                              </w:rPr>
                            </w:pPr>
                            <w:r w:rsidRPr="008A40C6">
                              <w:rPr>
                                <w:noProof/>
                                <w:u w:val="none"/>
                              </w:rPr>
                              <w:drawing>
                                <wp:inline distT="0" distB="0" distL="0" distR="0" wp14:anchorId="59C1A74E" wp14:editId="753C45A8">
                                  <wp:extent cx="812800" cy="704850"/>
                                  <wp:effectExtent l="0" t="0" r="6350" b="0"/>
                                  <wp:docPr id="357" name="Image 357" descr="CotedIvoireArm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 32" descr="CotedIvoireArm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280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E01D0" w:rsidRPr="0093743C" w:rsidRDefault="007E01D0" w:rsidP="000E7F50">
                            <w:pPr>
                              <w:pStyle w:val="Titre5"/>
                              <w:jc w:val="center"/>
                              <w:rPr>
                                <w:rFonts w:ascii="Monotype Corsiva" w:hAnsi="Monotype Corsiva"/>
                                <w:b w:val="0"/>
                                <w:i/>
                                <w:iCs/>
                                <w:u w:val="none"/>
                              </w:rPr>
                            </w:pPr>
                            <w:r w:rsidRPr="0093743C">
                              <w:rPr>
                                <w:rFonts w:ascii="Monotype Corsiva" w:hAnsi="Monotype Corsiva"/>
                                <w:b w:val="0"/>
                                <w:i/>
                                <w:iCs/>
                                <w:u w:val="none"/>
                              </w:rPr>
                              <w:t>Union – Discipline - Travail</w:t>
                            </w:r>
                          </w:p>
                          <w:p w:rsidR="007E01D0" w:rsidRPr="0093743C" w:rsidRDefault="007E01D0" w:rsidP="000E7F50">
                            <w:pPr>
                              <w:jc w:val="center"/>
                            </w:pPr>
                            <w:r w:rsidRPr="0093743C">
                              <w:rPr>
                                <w:rFonts w:ascii="Arial Narrow" w:hAnsi="Arial Narrow"/>
                                <w:sz w:val="20"/>
                              </w:rPr>
                              <w:t>==========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4" o:spid="_x0000_s1030" type="#_x0000_t202" style="position:absolute;margin-left:315pt;margin-top:9.15pt;width:201pt;height:112.8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" stroked="f">
                <v:textbox>
                  <w:txbxContent>
                    <w:p w:rsidR="007E01D0" w:rsidRPr="00BF39EC" w:rsidRDefault="007E01D0" w:rsidP="000E7F50">
                      <w:pPr>
                        <w:jc w:val="center"/>
                        <w:rPr>
                          <w:rFonts w:ascii="Arial Narrow" w:hAnsi="Arial Narrow"/>
                          <w:sz w:val="26"/>
                          <w:szCs w:val="26"/>
                        </w:rPr>
                      </w:pPr>
                      <w:r w:rsidRPr="00BF39EC">
                        <w:rPr>
                          <w:rFonts w:ascii="Arial Narrow" w:hAnsi="Arial Narrow"/>
                          <w:sz w:val="26"/>
                          <w:szCs w:val="26"/>
                        </w:rPr>
                        <w:t>REPUBLIQUE DE COTE D’IVOIRE</w:t>
                      </w:r>
                    </w:p>
                    <w:p w:rsidR="007E01D0" w:rsidRPr="0093743C" w:rsidRDefault="007E01D0" w:rsidP="000E7F50">
                      <w:pPr>
                        <w:pStyle w:val="Titre5"/>
                        <w:jc w:val="center"/>
                        <w:rPr>
                          <w:rFonts w:ascii="Arial Narrow" w:hAnsi="Arial Narrow"/>
                          <w:b w:val="0"/>
                          <w:sz w:val="20"/>
                          <w:u w:val="none"/>
                        </w:rPr>
                      </w:pPr>
                      <w:r w:rsidRPr="0093743C">
                        <w:rPr>
                          <w:rFonts w:ascii="Arial Narrow" w:hAnsi="Arial Narrow"/>
                          <w:b w:val="0"/>
                          <w:sz w:val="20"/>
                          <w:u w:val="none"/>
                        </w:rPr>
                        <w:t>==========</w:t>
                      </w:r>
                    </w:p>
                    <w:p w:rsidR="007E01D0" w:rsidRPr="008A40C6" w:rsidRDefault="007E01D0" w:rsidP="000E7F50">
                      <w:pPr>
                        <w:pStyle w:val="Titre5"/>
                        <w:jc w:val="center"/>
                        <w:rPr>
                          <w:rFonts w:ascii="Monotype Corsiva" w:hAnsi="Monotype Corsiva"/>
                          <w:i/>
                          <w:iCs/>
                          <w:u w:val="none"/>
                        </w:rPr>
                      </w:pPr>
                      <w:r w:rsidRPr="008A40C6">
                        <w:rPr>
                          <w:noProof/>
                          <w:u w:val="none"/>
                        </w:rPr>
                        <w:drawing>
                          <wp:inline distT="0" distB="0" distL="0" distR="0" wp14:anchorId="59C1A74E" wp14:editId="753C45A8">
                            <wp:extent cx="812800" cy="704850"/>
                            <wp:effectExtent l="0" t="0" r="6350" b="0"/>
                            <wp:docPr id="357" name="Image 357" descr="CotedIvoireArm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Image 32" descr="CotedIvoireArm"/>
                                    <pic:cNvPicPr/>
                                  </pic:nvPicPr>
                                  <pic:blipFill>
                                    <a:blip r:embed="rId6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280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E01D0" w:rsidRPr="0093743C" w:rsidRDefault="007E01D0" w:rsidP="000E7F50">
                      <w:pPr>
                        <w:pStyle w:val="Titre5"/>
                        <w:jc w:val="center"/>
                        <w:rPr>
                          <w:rFonts w:ascii="Monotype Corsiva" w:hAnsi="Monotype Corsiva"/>
                          <w:b w:val="0"/>
                          <w:i/>
                          <w:iCs/>
                          <w:u w:val="none"/>
                        </w:rPr>
                      </w:pPr>
                      <w:r w:rsidRPr="0093743C">
                        <w:rPr>
                          <w:rFonts w:ascii="Monotype Corsiva" w:hAnsi="Monotype Corsiva"/>
                          <w:b w:val="0"/>
                          <w:i/>
                          <w:iCs/>
                          <w:u w:val="none"/>
                        </w:rPr>
                        <w:t>Union – Discipline - Travail</w:t>
                      </w:r>
                    </w:p>
                    <w:p w:rsidR="007E01D0" w:rsidRPr="0093743C" w:rsidRDefault="007E01D0" w:rsidP="000E7F50">
                      <w:pPr>
                        <w:jc w:val="center"/>
                      </w:pPr>
                      <w:r w:rsidRPr="0093743C">
                        <w:rPr>
                          <w:rFonts w:ascii="Arial Narrow" w:hAnsi="Arial Narrow"/>
                          <w:sz w:val="20"/>
                        </w:rPr>
                        <w:t>==========</w:t>
                      </w:r>
                    </w:p>
                  </w:txbxContent>
                </v:textbox>
              </v:shape>
            </w:pict>
          </mc:Fallback>
        </mc:AlternateContent>
      </w:r>
    </w:p>
    <w:p w:rsidR="000E7F50" w:rsidRDefault="000E7F50" w:rsidP="000E7F50">
      <w:pPr>
        <w:rPr>
          <w:rFonts w:ascii="Arial Narrow" w:hAnsi="Arial Narrow"/>
        </w:rPr>
      </w:pPr>
    </w:p>
    <w:p w:rsidR="000E7F50" w:rsidRDefault="000E7F50" w:rsidP="000E7F50">
      <w:pPr>
        <w:rPr>
          <w:rFonts w:ascii="Arial Narrow" w:hAnsi="Arial Narrow"/>
        </w:rPr>
      </w:pPr>
    </w:p>
    <w:p w:rsidR="000E7F50" w:rsidRDefault="000E7F50" w:rsidP="000E7F50">
      <w:pPr>
        <w:rPr>
          <w:rFonts w:ascii="Arial Narrow" w:hAnsi="Arial Narrow"/>
        </w:rPr>
      </w:pPr>
    </w:p>
    <w:p w:rsidR="000E7F50" w:rsidRDefault="000E7F50" w:rsidP="000E7F50">
      <w:pPr>
        <w:rPr>
          <w:rFonts w:ascii="Arial Narrow" w:hAnsi="Arial Narrow"/>
        </w:rPr>
      </w:pPr>
    </w:p>
    <w:p w:rsidR="000E7F50" w:rsidRDefault="000E7F50" w:rsidP="000E7F50">
      <w:pPr>
        <w:ind w:left="636" w:firstLine="4320"/>
        <w:rPr>
          <w:rFonts w:ascii="Arial Narrow" w:hAnsi="Arial Narrow"/>
          <w:bCs/>
        </w:rPr>
      </w:pPr>
    </w:p>
    <w:p w:rsidR="000E7F50" w:rsidRDefault="000E7F50" w:rsidP="000E7F50">
      <w:pPr>
        <w:ind w:left="2052" w:firstLine="4320"/>
        <w:rPr>
          <w:rFonts w:ascii="Arial Narrow" w:hAnsi="Arial Narrow"/>
          <w:bCs/>
        </w:rPr>
      </w:pPr>
    </w:p>
    <w:p w:rsidR="000E7F50" w:rsidRDefault="000E7F50" w:rsidP="000E7F50">
      <w:pPr>
        <w:ind w:left="2052" w:firstLine="4320"/>
        <w:rPr>
          <w:rFonts w:ascii="Arial Narrow" w:hAnsi="Arial Narrow"/>
          <w:bCs/>
        </w:rPr>
      </w:pPr>
    </w:p>
    <w:p w:rsidR="000E7F50" w:rsidRDefault="000E7F50" w:rsidP="000E7F50">
      <w:pPr>
        <w:rPr>
          <w:rFonts w:ascii="Arial Narrow" w:hAnsi="Arial Narrow"/>
        </w:rPr>
      </w:pPr>
    </w:p>
    <w:p w:rsidR="000E7F50" w:rsidRDefault="000E7F50" w:rsidP="000E7F50">
      <w:pPr>
        <w:ind w:firstLine="4320"/>
        <w:jc w:val="center"/>
        <w:rPr>
          <w:rFonts w:ascii="Arial Narrow" w:hAnsi="Arial Narrow"/>
          <w:b/>
          <w:bCs/>
        </w:rPr>
      </w:pPr>
    </w:p>
    <w:p w:rsidR="000E7F50" w:rsidRPr="000949EC" w:rsidRDefault="000E7F50" w:rsidP="000E7F50">
      <w:pPr>
        <w:ind w:left="1344" w:firstLine="4320"/>
        <w:rPr>
          <w:rFonts w:ascii="Arial Narrow" w:hAnsi="Arial Narrow"/>
          <w:b/>
          <w:bCs/>
        </w:rPr>
      </w:pPr>
      <w:r w:rsidRPr="000949EC">
        <w:rPr>
          <w:rFonts w:ascii="Arial Narrow" w:hAnsi="Arial Narrow"/>
          <w:bCs/>
          <w:sz w:val="26"/>
        </w:rPr>
        <w:t xml:space="preserve">       Abidjan, le</w:t>
      </w:r>
    </w:p>
    <w:p w:rsidR="000E7F50" w:rsidRPr="009D5B8E" w:rsidRDefault="000E7F50" w:rsidP="000E7F50">
      <w:pPr>
        <w:ind w:firstLine="4320"/>
        <w:jc w:val="center"/>
        <w:rPr>
          <w:rFonts w:ascii="Arial Narrow" w:hAnsi="Arial Narrow"/>
          <w:bCs/>
        </w:rPr>
      </w:pPr>
    </w:p>
    <w:p w:rsidR="000E7F50" w:rsidRPr="009D5B8E" w:rsidRDefault="000E7F50" w:rsidP="000E7F50">
      <w:pPr>
        <w:ind w:firstLine="4320"/>
        <w:jc w:val="center"/>
        <w:rPr>
          <w:rFonts w:ascii="Arial Narrow" w:hAnsi="Arial Narrow"/>
          <w:bCs/>
        </w:rPr>
      </w:pPr>
      <w:r w:rsidRPr="009D5B8E">
        <w:rPr>
          <w:rFonts w:ascii="Arial Narrow" w:hAnsi="Arial Narrow"/>
          <w:bCs/>
        </w:rPr>
        <w:t xml:space="preserve">                                                       </w:t>
      </w:r>
    </w:p>
    <w:p w:rsidR="000E7F50" w:rsidRDefault="000E7F50" w:rsidP="000E7F50">
      <w:pPr>
        <w:jc w:val="right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ab/>
        <w:t xml:space="preserve">        </w:t>
      </w:r>
      <w:r w:rsidRPr="00503A4E">
        <w:rPr>
          <w:rFonts w:ascii="Arial Narrow" w:hAnsi="Arial Narrow"/>
          <w:b/>
          <w:bCs/>
        </w:rPr>
        <w:t xml:space="preserve">Le Général de Division Aérienne KOFFI </w:t>
      </w:r>
      <w:r>
        <w:rPr>
          <w:rFonts w:ascii="Arial Narrow" w:hAnsi="Arial Narrow"/>
          <w:b/>
          <w:bCs/>
        </w:rPr>
        <w:t xml:space="preserve">N’GUESSAN </w:t>
      </w:r>
      <w:r w:rsidRPr="00503A4E">
        <w:rPr>
          <w:rFonts w:ascii="Arial Narrow" w:hAnsi="Arial Narrow"/>
          <w:b/>
          <w:bCs/>
        </w:rPr>
        <w:t>Alfred,</w:t>
      </w:r>
    </w:p>
    <w:p w:rsidR="000E7F50" w:rsidRPr="00D614DE" w:rsidRDefault="000E7F50" w:rsidP="000E7F50">
      <w:pPr>
        <w:spacing w:line="360" w:lineRule="auto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                                                                     Chef d’État-major de l’Armée de l’Air</w:t>
      </w:r>
    </w:p>
    <w:p w:rsidR="000E7F50" w:rsidRPr="00820390" w:rsidRDefault="000E7F50" w:rsidP="000E7F50">
      <w:pPr>
        <w:spacing w:line="360" w:lineRule="auto"/>
        <w:ind w:left="2052" w:firstLine="4320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                  </w:t>
      </w:r>
      <w:r w:rsidRPr="006A7EA6">
        <w:rPr>
          <w:rFonts w:ascii="Arial Narrow" w:hAnsi="Arial Narrow"/>
          <w:b/>
          <w:bCs/>
          <w:sz w:val="26"/>
          <w:szCs w:val="26"/>
        </w:rPr>
        <w:t>A</w:t>
      </w:r>
    </w:p>
    <w:p w:rsidR="000E7F50" w:rsidRPr="00176EE5" w:rsidRDefault="000E7F50" w:rsidP="007E01D0">
      <w:pPr>
        <w:pStyle w:val="Corpsdetexte"/>
        <w:spacing w:line="276" w:lineRule="auto"/>
        <w:ind w:left="2126" w:firstLine="709"/>
        <w:rPr>
          <w:sz w:val="26"/>
          <w:szCs w:val="26"/>
        </w:rPr>
      </w:pPr>
      <w:r>
        <w:rPr>
          <w:rFonts w:ascii="Arial Narrow" w:hAnsi="Arial Narrow"/>
          <w:b/>
          <w:bCs/>
          <w:sz w:val="26"/>
        </w:rPr>
        <w:t xml:space="preserve">                                          </w:t>
      </w:r>
    </w:p>
    <w:p w:rsidR="000E7F50" w:rsidRDefault="000E7F50" w:rsidP="000E7F50">
      <w:pPr>
        <w:pStyle w:val="Titre3"/>
        <w:jc w:val="left"/>
        <w:rPr>
          <w:sz w:val="24"/>
          <w:u w:val="single"/>
        </w:rPr>
      </w:pPr>
      <w:r>
        <w:t xml:space="preserve">                                              </w:t>
      </w:r>
      <w:r>
        <w:rPr>
          <w:u w:val="single"/>
        </w:rPr>
        <w:t>ABIDJAN</w:t>
      </w:r>
    </w:p>
    <w:p w:rsidR="000E7F50" w:rsidRDefault="000E7F50" w:rsidP="000E7F50">
      <w:pPr>
        <w:rPr>
          <w:rFonts w:ascii="Arial Narrow" w:hAnsi="Arial Narrow"/>
        </w:rPr>
      </w:pPr>
    </w:p>
    <w:p w:rsidR="000E7F50" w:rsidRDefault="000E7F50" w:rsidP="000E7F50">
      <w:pPr>
        <w:tabs>
          <w:tab w:val="left" w:pos="4545"/>
          <w:tab w:val="right" w:pos="10292"/>
        </w:tabs>
        <w:rPr>
          <w:rFonts w:ascii="Arial Narrow" w:hAnsi="Arial Narrow"/>
        </w:rPr>
      </w:pPr>
    </w:p>
    <w:p w:rsidR="000E7F50" w:rsidRDefault="002920FE" w:rsidP="000E7F50">
      <w:pPr>
        <w:jc w:val="center"/>
        <w:rPr>
          <w:rFonts w:ascii="Impact" w:hAnsi="Impac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2145030</wp:posOffset>
                </wp:positionH>
                <wp:positionV relativeFrom="paragraph">
                  <wp:posOffset>-9525</wp:posOffset>
                </wp:positionV>
                <wp:extent cx="2628900" cy="374015"/>
                <wp:effectExtent l="0" t="0" r="3175" b="1270"/>
                <wp:wrapNone/>
                <wp:docPr id="358" name="Text Box 1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740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0000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0000"/>
                                <a:invGamma/>
                              </a:srgbClr>
                            </a:gs>
                          </a:gsLst>
                          <a:lin ang="189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1D0" w:rsidRPr="002920FE" w:rsidRDefault="007E01D0" w:rsidP="000E7F50">
                            <w:pPr>
                              <w:pStyle w:val="Titre4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BORDEREAU D’ENVOI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2" o:spid="_x0000_s1031" type="#_x0000_t202" style="position:absolute;left:0;text-align:left;margin-left:168.9pt;margin-top:-.75pt;width:207pt;height:29.4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" fillcolor="#666" stroked="f">
                <v:fill angle="135" focus="50%" type="gradient"/>
                <v:textbox>
                  <w:txbxContent>
                    <w:p w:rsidR="007E01D0" w:rsidRPr="002920FE" w:rsidRDefault="007E01D0" w:rsidP="000E7F50">
                      <w:pPr>
                        <w:pStyle w:val="Titre4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BORDEREAU D’ENVOI</w:t>
                      </w:r>
                    </w:p>
                  </w:txbxContent>
                </v:textbox>
              </v:shape>
            </w:pict>
          </mc:Fallback>
        </mc:AlternateContent>
      </w:r>
    </w:p>
    <w:p w:rsidR="000E7F50" w:rsidRDefault="000E7F50" w:rsidP="000E7F50">
      <w:pPr>
        <w:rPr>
          <w:rFonts w:ascii="Arial Narrow" w:hAnsi="Arial Narrow"/>
        </w:rPr>
      </w:pPr>
    </w:p>
    <w:p w:rsidR="000E7F50" w:rsidRDefault="000E7F50" w:rsidP="000E7F50">
      <w:pPr>
        <w:rPr>
          <w:rFonts w:ascii="Arial Narrow" w:hAnsi="Arial Narrow"/>
        </w:rPr>
      </w:pPr>
    </w:p>
    <w:tbl>
      <w:tblPr>
        <w:tblW w:w="1056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91"/>
        <w:gridCol w:w="992"/>
        <w:gridCol w:w="2977"/>
      </w:tblGrid>
      <w:tr w:rsidR="000E7F50" w:rsidTr="000E7F50">
        <w:trPr>
          <w:trHeight w:val="470"/>
        </w:trPr>
        <w:tc>
          <w:tcPr>
            <w:tcW w:w="6591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F50" w:rsidRDefault="000E7F50" w:rsidP="000E7F50">
            <w:pPr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</w:rPr>
              <w:t>DESIGNATION DES PIECES</w:t>
            </w:r>
          </w:p>
        </w:tc>
        <w:tc>
          <w:tcPr>
            <w:tcW w:w="99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F50" w:rsidRDefault="000E7F50" w:rsidP="000E7F50">
            <w:pPr>
              <w:pStyle w:val="Titre1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297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0E7F50" w:rsidRDefault="000E7F50" w:rsidP="000E7F50">
            <w:pPr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</w:rPr>
              <w:t>OBSERVATIONS</w:t>
            </w:r>
          </w:p>
        </w:tc>
      </w:tr>
      <w:tr w:rsidR="000E7F50" w:rsidRPr="00F20A9B" w:rsidTr="000E7F50">
        <w:trPr>
          <w:cantSplit/>
          <w:trHeight w:val="3612"/>
        </w:trPr>
        <w:tc>
          <w:tcPr>
            <w:tcW w:w="6591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0E7F50" w:rsidRDefault="000E7F50" w:rsidP="000E7F50">
            <w:pPr>
              <w:pStyle w:val="Corpsdetexte"/>
              <w:jc w:val="center"/>
              <w:rPr>
                <w:rFonts w:ascii="Arial Narrow" w:hAnsi="Arial Narrow"/>
                <w:b/>
                <w:u w:val="single"/>
              </w:rPr>
            </w:pPr>
          </w:p>
          <w:p w:rsidR="000E7F50" w:rsidRDefault="000E7F50" w:rsidP="000E7F50">
            <w:pPr>
              <w:spacing w:line="360" w:lineRule="auto"/>
              <w:rPr>
                <w:rFonts w:ascii="Arial Narrow" w:hAnsi="Arial Narrow"/>
              </w:rPr>
            </w:pPr>
          </w:p>
          <w:p w:rsidR="000E7F50" w:rsidRPr="00231A5D" w:rsidRDefault="000E7F50" w:rsidP="007E01D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F50" w:rsidRPr="00231A5D" w:rsidRDefault="000E7F50" w:rsidP="000E7F50">
            <w:pPr>
              <w:spacing w:line="360" w:lineRule="auto"/>
              <w:jc w:val="center"/>
              <w:rPr>
                <w:rFonts w:ascii="Arial Narrow" w:hAnsi="Arial Narrow"/>
              </w:rPr>
            </w:pPr>
          </w:p>
          <w:p w:rsidR="000E7F50" w:rsidRPr="00231A5D" w:rsidRDefault="000E7F50" w:rsidP="000E7F50">
            <w:pPr>
              <w:spacing w:line="360" w:lineRule="auto"/>
              <w:rPr>
                <w:rFonts w:ascii="Arial Narrow" w:hAnsi="Arial Narrow"/>
              </w:rPr>
            </w:pPr>
          </w:p>
          <w:p w:rsidR="000E7F50" w:rsidRDefault="000E7F50" w:rsidP="000E7F50">
            <w:pPr>
              <w:spacing w:line="360" w:lineRule="auto"/>
              <w:rPr>
                <w:rFonts w:ascii="Arial Narrow" w:hAnsi="Arial Narrow"/>
                <w:b/>
              </w:rPr>
            </w:pPr>
          </w:p>
          <w:p w:rsidR="000E7F50" w:rsidRDefault="000E7F50" w:rsidP="007E01D0">
            <w:pPr>
              <w:spacing w:line="27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0E7F50" w:rsidRPr="00F20A9B" w:rsidRDefault="000E7F50" w:rsidP="000E7F50">
            <w:pPr>
              <w:jc w:val="center"/>
              <w:rPr>
                <w:rFonts w:ascii="Arial Narrow" w:hAnsi="Arial Narrow"/>
                <w:lang w:val="en-US"/>
              </w:rPr>
            </w:pPr>
          </w:p>
          <w:p w:rsidR="000E7F50" w:rsidRPr="00F20A9B" w:rsidRDefault="000E7F50" w:rsidP="000E7F50">
            <w:pPr>
              <w:jc w:val="center"/>
              <w:rPr>
                <w:rFonts w:ascii="Arial Narrow" w:hAnsi="Arial Narrow"/>
                <w:lang w:val="en-US"/>
              </w:rPr>
            </w:pPr>
          </w:p>
          <w:p w:rsidR="000E7F50" w:rsidRPr="00F20A9B" w:rsidRDefault="000E7F50" w:rsidP="000E7F50">
            <w:pPr>
              <w:rPr>
                <w:rFonts w:ascii="Arial Narrow" w:hAnsi="Arial Narrow"/>
                <w:lang w:val="en-US"/>
              </w:rPr>
            </w:pPr>
          </w:p>
          <w:p w:rsidR="000E7F50" w:rsidRPr="00F20A9B" w:rsidRDefault="000E7F50" w:rsidP="000E7F50">
            <w:pPr>
              <w:rPr>
                <w:rFonts w:ascii="Arial Narrow" w:hAnsi="Arial Narrow"/>
                <w:lang w:val="en-US"/>
              </w:rPr>
            </w:pPr>
          </w:p>
          <w:p w:rsidR="000E7F50" w:rsidRPr="0007391F" w:rsidRDefault="000E7F50" w:rsidP="000E7F50">
            <w:pPr>
              <w:pStyle w:val="Titre6"/>
              <w:rPr>
                <w:sz w:val="24"/>
                <w:lang w:val="en-US"/>
              </w:rPr>
            </w:pPr>
            <w:r w:rsidRPr="0007391F">
              <w:rPr>
                <w:sz w:val="24"/>
                <w:lang w:val="en-US"/>
              </w:rPr>
              <w:t>T R A N S M I S</w:t>
            </w:r>
          </w:p>
          <w:p w:rsidR="000E7F50" w:rsidRPr="0007391F" w:rsidRDefault="000E7F50" w:rsidP="000E7F50">
            <w:pPr>
              <w:rPr>
                <w:rFonts w:ascii="Arial Narrow" w:hAnsi="Arial Narrow"/>
                <w:lang w:val="en-US"/>
              </w:rPr>
            </w:pPr>
          </w:p>
          <w:p w:rsidR="000E7F50" w:rsidRPr="0007391F" w:rsidRDefault="000E7F50" w:rsidP="000E7F50">
            <w:pPr>
              <w:jc w:val="center"/>
              <w:rPr>
                <w:rFonts w:ascii="Arial Narrow" w:hAnsi="Arial Narrow"/>
                <w:b/>
                <w:lang w:val="en-US"/>
              </w:rPr>
            </w:pPr>
          </w:p>
          <w:p w:rsidR="000E7F50" w:rsidRDefault="000E7F50" w:rsidP="000E7F50">
            <w:pPr>
              <w:ind w:left="650" w:right="180" w:hanging="540"/>
              <w:jc w:val="center"/>
              <w:rPr>
                <w:rFonts w:ascii="Arial Narrow" w:hAnsi="Arial Narrow"/>
                <w:b/>
                <w:bCs/>
                <w:lang w:val="en-US"/>
              </w:rPr>
            </w:pPr>
            <w:r w:rsidRPr="00F20A9B">
              <w:rPr>
                <w:rFonts w:ascii="Arial Narrow" w:hAnsi="Arial Narrow"/>
                <w:b/>
                <w:lang w:val="en-US"/>
              </w:rPr>
              <w:t xml:space="preserve">POUR </w:t>
            </w:r>
            <w:r w:rsidRPr="00F20A9B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</w:p>
          <w:p w:rsidR="000E7F50" w:rsidRDefault="000E7F50" w:rsidP="000E7F50">
            <w:pPr>
              <w:ind w:right="180"/>
              <w:rPr>
                <w:rFonts w:ascii="Arial Narrow" w:hAnsi="Arial Narrow"/>
                <w:b/>
                <w:bCs/>
                <w:lang w:val="en-US"/>
              </w:rPr>
            </w:pPr>
          </w:p>
          <w:p w:rsidR="000E7F50" w:rsidRPr="00AC72FD" w:rsidRDefault="000E7F50" w:rsidP="007E01D0">
            <w:pPr>
              <w:ind w:right="180"/>
              <w:rPr>
                <w:rFonts w:ascii="Arial Narrow" w:hAnsi="Arial Narrow"/>
                <w:b/>
                <w:bCs/>
                <w:sz w:val="18"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  <w:t xml:space="preserve">       </w:t>
            </w:r>
          </w:p>
        </w:tc>
      </w:tr>
      <w:tr w:rsidR="000E7F50" w:rsidTr="000E7F50">
        <w:trPr>
          <w:cantSplit/>
          <w:trHeight w:val="20"/>
        </w:trPr>
        <w:tc>
          <w:tcPr>
            <w:tcW w:w="6591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:rsidR="000E7F50" w:rsidRDefault="000E7F50" w:rsidP="000E7F50">
            <w:pPr>
              <w:jc w:val="center"/>
              <w:rPr>
                <w:rFonts w:ascii="Impact" w:hAnsi="Impac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:rsidR="000E7F50" w:rsidRDefault="000E7F50" w:rsidP="000E7F50">
            <w:pPr>
              <w:jc w:val="center"/>
              <w:rPr>
                <w:rFonts w:ascii="Impact" w:hAnsi="Impact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0E7F50" w:rsidRDefault="000E7F50" w:rsidP="000E7F50">
            <w:pPr>
              <w:rPr>
                <w:rFonts w:ascii="Arial Narrow" w:hAnsi="Arial Narrow"/>
              </w:rPr>
            </w:pPr>
          </w:p>
        </w:tc>
      </w:tr>
    </w:tbl>
    <w:p w:rsidR="000E7F50" w:rsidRDefault="000E7F50" w:rsidP="000E7F50">
      <w:pPr>
        <w:rPr>
          <w:rFonts w:ascii="Arial Narrow" w:hAnsi="Arial Narrow"/>
        </w:rPr>
      </w:pPr>
    </w:p>
    <w:p w:rsidR="000E7F50" w:rsidRDefault="000E7F50" w:rsidP="000E7F50">
      <w:pPr>
        <w:rPr>
          <w:rFonts w:ascii="Arial Narrow" w:hAnsi="Arial Narrow"/>
        </w:rPr>
      </w:pPr>
    </w:p>
    <w:p w:rsidR="000E7F50" w:rsidRDefault="000E7F50" w:rsidP="000E7F50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Reçu le 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b/>
          <w:bCs/>
          <w:u w:val="single"/>
        </w:rPr>
        <w:t>SIGNATURE</w:t>
      </w:r>
    </w:p>
    <w:p w:rsidR="000E7F50" w:rsidRDefault="000E7F50" w:rsidP="000E7F50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Par : _________________</w:t>
      </w:r>
    </w:p>
    <w:p w:rsidR="000E7F50" w:rsidRDefault="000E7F50" w:rsidP="000E7F50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A Conserver</w:t>
      </w:r>
    </w:p>
    <w:p w:rsidR="000E7F50" w:rsidRDefault="000E7F50" w:rsidP="000E7F50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A Retourner</w:t>
      </w:r>
    </w:p>
    <w:p w:rsidR="000E7F50" w:rsidRPr="008A705A" w:rsidRDefault="000E7F50" w:rsidP="003375A2">
      <w:pPr>
        <w:spacing w:line="276" w:lineRule="auto"/>
        <w:rPr>
          <w:rFonts w:ascii="Arial Narrow" w:hAnsi="Arial Narrow"/>
        </w:rPr>
      </w:pPr>
    </w:p>
    <w:sectPr w:rsidR="000E7F50" w:rsidRPr="008A705A" w:rsidSect="00860842">
      <w:pgSz w:w="11906" w:h="16838"/>
      <w:pgMar w:top="567" w:right="707" w:bottom="284" w:left="907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3A07"/>
    <w:multiLevelType w:val="hybridMultilevel"/>
    <w:tmpl w:val="92067090"/>
    <w:lvl w:ilvl="0" w:tplc="AF00070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201D2"/>
    <w:multiLevelType w:val="hybridMultilevel"/>
    <w:tmpl w:val="CB5400A8"/>
    <w:lvl w:ilvl="0" w:tplc="C27454BA">
      <w:numFmt w:val="bullet"/>
      <w:lvlText w:val="-"/>
      <w:lvlJc w:val="left"/>
      <w:pPr>
        <w:ind w:left="465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68B2C37"/>
    <w:multiLevelType w:val="hybridMultilevel"/>
    <w:tmpl w:val="DC4AA3A8"/>
    <w:lvl w:ilvl="0" w:tplc="1890B36C">
      <w:numFmt w:val="bullet"/>
      <w:lvlText w:val=""/>
      <w:lvlJc w:val="left"/>
      <w:pPr>
        <w:ind w:left="57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3">
    <w:nsid w:val="17FE2060"/>
    <w:multiLevelType w:val="hybridMultilevel"/>
    <w:tmpl w:val="507C00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515C7E"/>
    <w:multiLevelType w:val="hybridMultilevel"/>
    <w:tmpl w:val="0DC83710"/>
    <w:lvl w:ilvl="0" w:tplc="3DF42E5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67771"/>
    <w:multiLevelType w:val="hybridMultilevel"/>
    <w:tmpl w:val="F54622A2"/>
    <w:lvl w:ilvl="0" w:tplc="629A0C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55FF8"/>
    <w:multiLevelType w:val="hybridMultilevel"/>
    <w:tmpl w:val="FA58986C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>
    <w:nsid w:val="2D8B76A4"/>
    <w:multiLevelType w:val="multilevel"/>
    <w:tmpl w:val="6DA269F4"/>
    <w:lvl w:ilvl="0"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>
    <w:nsid w:val="2F186EF6"/>
    <w:multiLevelType w:val="hybridMultilevel"/>
    <w:tmpl w:val="87C64D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303F6"/>
    <w:multiLevelType w:val="hybridMultilevel"/>
    <w:tmpl w:val="08C4CA0C"/>
    <w:lvl w:ilvl="0" w:tplc="629A0C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566191"/>
    <w:multiLevelType w:val="hybridMultilevel"/>
    <w:tmpl w:val="F3D00E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4E6138"/>
    <w:multiLevelType w:val="hybridMultilevel"/>
    <w:tmpl w:val="98AC7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EE397F"/>
    <w:multiLevelType w:val="hybridMultilevel"/>
    <w:tmpl w:val="1A8487F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40FD5A4D"/>
    <w:multiLevelType w:val="hybridMultilevel"/>
    <w:tmpl w:val="09B00FE4"/>
    <w:lvl w:ilvl="0" w:tplc="040C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4">
    <w:nsid w:val="4F996B4B"/>
    <w:multiLevelType w:val="hybridMultilevel"/>
    <w:tmpl w:val="642C651E"/>
    <w:lvl w:ilvl="0" w:tplc="BDFE434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D00F7C"/>
    <w:multiLevelType w:val="hybridMultilevel"/>
    <w:tmpl w:val="04EC0E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CA4CFF"/>
    <w:multiLevelType w:val="hybridMultilevel"/>
    <w:tmpl w:val="53E867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A6E0A50"/>
    <w:multiLevelType w:val="hybridMultilevel"/>
    <w:tmpl w:val="9976B854"/>
    <w:lvl w:ilvl="0" w:tplc="7B422DA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99105B"/>
    <w:multiLevelType w:val="hybridMultilevel"/>
    <w:tmpl w:val="DA9E6CC8"/>
    <w:lvl w:ilvl="0" w:tplc="C06A24B2">
      <w:numFmt w:val="bullet"/>
      <w:lvlText w:val="-"/>
      <w:lvlJc w:val="left"/>
      <w:pPr>
        <w:ind w:left="405" w:hanging="360"/>
      </w:pPr>
      <w:rPr>
        <w:rFonts w:ascii="Arial Narrow" w:eastAsia="Times New Roman" w:hAnsi="Arial Narrow" w:cs="Times New Roman" w:hint="default"/>
        <w:sz w:val="24"/>
        <w:lang w:val="en-US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>
    <w:nsid w:val="64B826EB"/>
    <w:multiLevelType w:val="hybridMultilevel"/>
    <w:tmpl w:val="65D06306"/>
    <w:lvl w:ilvl="0" w:tplc="629A0C9C">
      <w:numFmt w:val="bullet"/>
      <w:lvlText w:val="-"/>
      <w:lvlJc w:val="left"/>
      <w:pPr>
        <w:ind w:left="144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A4E7803"/>
    <w:multiLevelType w:val="hybridMultilevel"/>
    <w:tmpl w:val="A4DC09B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6B6C58DD"/>
    <w:multiLevelType w:val="hybridMultilevel"/>
    <w:tmpl w:val="9CA86A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CA6322"/>
    <w:multiLevelType w:val="hybridMultilevel"/>
    <w:tmpl w:val="CE947CA0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784D7AC2"/>
    <w:multiLevelType w:val="hybridMultilevel"/>
    <w:tmpl w:val="A624338C"/>
    <w:lvl w:ilvl="0" w:tplc="040C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6"/>
  </w:num>
  <w:num w:numId="4">
    <w:abstractNumId w:val="3"/>
  </w:num>
  <w:num w:numId="5">
    <w:abstractNumId w:val="12"/>
  </w:num>
  <w:num w:numId="6">
    <w:abstractNumId w:val="16"/>
  </w:num>
  <w:num w:numId="7">
    <w:abstractNumId w:val="20"/>
  </w:num>
  <w:num w:numId="8">
    <w:abstractNumId w:val="8"/>
  </w:num>
  <w:num w:numId="9">
    <w:abstractNumId w:val="5"/>
  </w:num>
  <w:num w:numId="10">
    <w:abstractNumId w:val="10"/>
  </w:num>
  <w:num w:numId="11">
    <w:abstractNumId w:val="22"/>
  </w:num>
  <w:num w:numId="12">
    <w:abstractNumId w:val="15"/>
  </w:num>
  <w:num w:numId="13">
    <w:abstractNumId w:val="19"/>
  </w:num>
  <w:num w:numId="14">
    <w:abstractNumId w:val="13"/>
  </w:num>
  <w:num w:numId="15">
    <w:abstractNumId w:val="23"/>
  </w:num>
  <w:num w:numId="16">
    <w:abstractNumId w:val="17"/>
  </w:num>
  <w:num w:numId="17">
    <w:abstractNumId w:val="1"/>
  </w:num>
  <w:num w:numId="18">
    <w:abstractNumId w:val="14"/>
  </w:num>
  <w:num w:numId="19">
    <w:abstractNumId w:val="11"/>
  </w:num>
  <w:num w:numId="20">
    <w:abstractNumId w:val="18"/>
  </w:num>
  <w:num w:numId="21">
    <w:abstractNumId w:val="4"/>
  </w:num>
  <w:num w:numId="22">
    <w:abstractNumId w:val="2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FC"/>
    <w:rsid w:val="000023E8"/>
    <w:rsid w:val="0000296E"/>
    <w:rsid w:val="00002D4E"/>
    <w:rsid w:val="000034B9"/>
    <w:rsid w:val="00004F92"/>
    <w:rsid w:val="00004FA7"/>
    <w:rsid w:val="00005446"/>
    <w:rsid w:val="000121F0"/>
    <w:rsid w:val="00012294"/>
    <w:rsid w:val="00012300"/>
    <w:rsid w:val="0001230A"/>
    <w:rsid w:val="000137A9"/>
    <w:rsid w:val="00013912"/>
    <w:rsid w:val="0001393F"/>
    <w:rsid w:val="00016539"/>
    <w:rsid w:val="00016978"/>
    <w:rsid w:val="00017375"/>
    <w:rsid w:val="00021C35"/>
    <w:rsid w:val="00022035"/>
    <w:rsid w:val="00023EC4"/>
    <w:rsid w:val="00024A37"/>
    <w:rsid w:val="00027541"/>
    <w:rsid w:val="00031185"/>
    <w:rsid w:val="0003246A"/>
    <w:rsid w:val="00033F22"/>
    <w:rsid w:val="0003659F"/>
    <w:rsid w:val="00036859"/>
    <w:rsid w:val="0003777C"/>
    <w:rsid w:val="00037DE2"/>
    <w:rsid w:val="00040A88"/>
    <w:rsid w:val="00041E87"/>
    <w:rsid w:val="0004220A"/>
    <w:rsid w:val="00042557"/>
    <w:rsid w:val="0004284E"/>
    <w:rsid w:val="000451B2"/>
    <w:rsid w:val="00045F90"/>
    <w:rsid w:val="0004618E"/>
    <w:rsid w:val="0004662D"/>
    <w:rsid w:val="00047060"/>
    <w:rsid w:val="00051EFD"/>
    <w:rsid w:val="00056287"/>
    <w:rsid w:val="000577B3"/>
    <w:rsid w:val="00061AAC"/>
    <w:rsid w:val="000622BB"/>
    <w:rsid w:val="0006321B"/>
    <w:rsid w:val="000666A6"/>
    <w:rsid w:val="000677E9"/>
    <w:rsid w:val="00071740"/>
    <w:rsid w:val="00072DF4"/>
    <w:rsid w:val="0007391F"/>
    <w:rsid w:val="00073E4E"/>
    <w:rsid w:val="0007412F"/>
    <w:rsid w:val="00075A94"/>
    <w:rsid w:val="000767CA"/>
    <w:rsid w:val="00076A13"/>
    <w:rsid w:val="0007715D"/>
    <w:rsid w:val="0007784E"/>
    <w:rsid w:val="00081413"/>
    <w:rsid w:val="000814CE"/>
    <w:rsid w:val="000815D9"/>
    <w:rsid w:val="000831F4"/>
    <w:rsid w:val="00084125"/>
    <w:rsid w:val="000852A9"/>
    <w:rsid w:val="0008701B"/>
    <w:rsid w:val="00093544"/>
    <w:rsid w:val="00093DE7"/>
    <w:rsid w:val="000949EC"/>
    <w:rsid w:val="0009549A"/>
    <w:rsid w:val="00097903"/>
    <w:rsid w:val="00097A82"/>
    <w:rsid w:val="000A06ED"/>
    <w:rsid w:val="000A13B4"/>
    <w:rsid w:val="000A145C"/>
    <w:rsid w:val="000A2900"/>
    <w:rsid w:val="000A2DC9"/>
    <w:rsid w:val="000A3AB7"/>
    <w:rsid w:val="000A4D5A"/>
    <w:rsid w:val="000A6AE9"/>
    <w:rsid w:val="000A711B"/>
    <w:rsid w:val="000A7CF2"/>
    <w:rsid w:val="000B1BFF"/>
    <w:rsid w:val="000B1E1D"/>
    <w:rsid w:val="000B59C0"/>
    <w:rsid w:val="000B603F"/>
    <w:rsid w:val="000B6CF8"/>
    <w:rsid w:val="000B6D21"/>
    <w:rsid w:val="000C14B4"/>
    <w:rsid w:val="000C1F49"/>
    <w:rsid w:val="000C20EF"/>
    <w:rsid w:val="000C29C6"/>
    <w:rsid w:val="000C306D"/>
    <w:rsid w:val="000C3E50"/>
    <w:rsid w:val="000C5CAE"/>
    <w:rsid w:val="000C61A0"/>
    <w:rsid w:val="000C701C"/>
    <w:rsid w:val="000C7176"/>
    <w:rsid w:val="000C7232"/>
    <w:rsid w:val="000C7BBD"/>
    <w:rsid w:val="000D0E87"/>
    <w:rsid w:val="000D341C"/>
    <w:rsid w:val="000D3472"/>
    <w:rsid w:val="000D3BDA"/>
    <w:rsid w:val="000D453E"/>
    <w:rsid w:val="000D583D"/>
    <w:rsid w:val="000D5FEB"/>
    <w:rsid w:val="000D63C6"/>
    <w:rsid w:val="000D663C"/>
    <w:rsid w:val="000E0B2D"/>
    <w:rsid w:val="000E0C53"/>
    <w:rsid w:val="000E1075"/>
    <w:rsid w:val="000E2723"/>
    <w:rsid w:val="000E27F2"/>
    <w:rsid w:val="000E556C"/>
    <w:rsid w:val="000E7F50"/>
    <w:rsid w:val="000F1405"/>
    <w:rsid w:val="000F19CC"/>
    <w:rsid w:val="000F1D8F"/>
    <w:rsid w:val="000F2D9B"/>
    <w:rsid w:val="001046C5"/>
    <w:rsid w:val="00104926"/>
    <w:rsid w:val="0010533C"/>
    <w:rsid w:val="0010657B"/>
    <w:rsid w:val="00106657"/>
    <w:rsid w:val="00107E73"/>
    <w:rsid w:val="00111382"/>
    <w:rsid w:val="00111925"/>
    <w:rsid w:val="00111C68"/>
    <w:rsid w:val="00111E11"/>
    <w:rsid w:val="0011203A"/>
    <w:rsid w:val="00112BDC"/>
    <w:rsid w:val="00113ACA"/>
    <w:rsid w:val="00113D85"/>
    <w:rsid w:val="001146CA"/>
    <w:rsid w:val="00114A01"/>
    <w:rsid w:val="001151F3"/>
    <w:rsid w:val="00115376"/>
    <w:rsid w:val="00116166"/>
    <w:rsid w:val="00116C24"/>
    <w:rsid w:val="00116D7A"/>
    <w:rsid w:val="00117CD0"/>
    <w:rsid w:val="00120855"/>
    <w:rsid w:val="00121636"/>
    <w:rsid w:val="00121CCE"/>
    <w:rsid w:val="001228A6"/>
    <w:rsid w:val="001262BF"/>
    <w:rsid w:val="00126BFF"/>
    <w:rsid w:val="00127768"/>
    <w:rsid w:val="00130B60"/>
    <w:rsid w:val="00132F60"/>
    <w:rsid w:val="00134836"/>
    <w:rsid w:val="00134ACD"/>
    <w:rsid w:val="00135211"/>
    <w:rsid w:val="001352BE"/>
    <w:rsid w:val="001353D3"/>
    <w:rsid w:val="00135455"/>
    <w:rsid w:val="001357BC"/>
    <w:rsid w:val="00135AAD"/>
    <w:rsid w:val="00136838"/>
    <w:rsid w:val="00142735"/>
    <w:rsid w:val="00143703"/>
    <w:rsid w:val="001512C9"/>
    <w:rsid w:val="001520F6"/>
    <w:rsid w:val="00152876"/>
    <w:rsid w:val="001530E9"/>
    <w:rsid w:val="00155338"/>
    <w:rsid w:val="001608CF"/>
    <w:rsid w:val="00161C6E"/>
    <w:rsid w:val="00164D8D"/>
    <w:rsid w:val="00166986"/>
    <w:rsid w:val="00167D1F"/>
    <w:rsid w:val="0017170A"/>
    <w:rsid w:val="00174BD8"/>
    <w:rsid w:val="00175332"/>
    <w:rsid w:val="00177111"/>
    <w:rsid w:val="00177C1C"/>
    <w:rsid w:val="00177D4E"/>
    <w:rsid w:val="00180F70"/>
    <w:rsid w:val="00182376"/>
    <w:rsid w:val="00184B6E"/>
    <w:rsid w:val="00190B4D"/>
    <w:rsid w:val="00190CD1"/>
    <w:rsid w:val="0019406A"/>
    <w:rsid w:val="001949DC"/>
    <w:rsid w:val="00195088"/>
    <w:rsid w:val="001961FC"/>
    <w:rsid w:val="00197C57"/>
    <w:rsid w:val="001A14BD"/>
    <w:rsid w:val="001A1F00"/>
    <w:rsid w:val="001A2484"/>
    <w:rsid w:val="001A36BD"/>
    <w:rsid w:val="001A3846"/>
    <w:rsid w:val="001A4819"/>
    <w:rsid w:val="001A4A3F"/>
    <w:rsid w:val="001B00B3"/>
    <w:rsid w:val="001B0372"/>
    <w:rsid w:val="001B03D2"/>
    <w:rsid w:val="001B075A"/>
    <w:rsid w:val="001B1E80"/>
    <w:rsid w:val="001B2004"/>
    <w:rsid w:val="001B3142"/>
    <w:rsid w:val="001B3DD3"/>
    <w:rsid w:val="001B4774"/>
    <w:rsid w:val="001B6398"/>
    <w:rsid w:val="001B690E"/>
    <w:rsid w:val="001B7998"/>
    <w:rsid w:val="001C0D32"/>
    <w:rsid w:val="001C2ACA"/>
    <w:rsid w:val="001C2F57"/>
    <w:rsid w:val="001C3862"/>
    <w:rsid w:val="001C5111"/>
    <w:rsid w:val="001C5510"/>
    <w:rsid w:val="001C6F79"/>
    <w:rsid w:val="001C76C2"/>
    <w:rsid w:val="001D01E7"/>
    <w:rsid w:val="001D1AEB"/>
    <w:rsid w:val="001D3920"/>
    <w:rsid w:val="001D39E2"/>
    <w:rsid w:val="001D5ACC"/>
    <w:rsid w:val="001D5FE0"/>
    <w:rsid w:val="001D636E"/>
    <w:rsid w:val="001D63E0"/>
    <w:rsid w:val="001E0592"/>
    <w:rsid w:val="001E0A93"/>
    <w:rsid w:val="001E2CBE"/>
    <w:rsid w:val="001E333E"/>
    <w:rsid w:val="001E3AFA"/>
    <w:rsid w:val="001E4C6F"/>
    <w:rsid w:val="001E4C9B"/>
    <w:rsid w:val="001E6DA3"/>
    <w:rsid w:val="001E7985"/>
    <w:rsid w:val="001F2065"/>
    <w:rsid w:val="001F2DB3"/>
    <w:rsid w:val="001F4BDC"/>
    <w:rsid w:val="001F519F"/>
    <w:rsid w:val="00201205"/>
    <w:rsid w:val="002013F8"/>
    <w:rsid w:val="00202C06"/>
    <w:rsid w:val="002033C1"/>
    <w:rsid w:val="00204102"/>
    <w:rsid w:val="00204651"/>
    <w:rsid w:val="0020755F"/>
    <w:rsid w:val="002133D8"/>
    <w:rsid w:val="002154A9"/>
    <w:rsid w:val="00216121"/>
    <w:rsid w:val="00217E09"/>
    <w:rsid w:val="00220611"/>
    <w:rsid w:val="0022069B"/>
    <w:rsid w:val="00221395"/>
    <w:rsid w:val="00221862"/>
    <w:rsid w:val="00221FDE"/>
    <w:rsid w:val="00223755"/>
    <w:rsid w:val="00225248"/>
    <w:rsid w:val="002264CB"/>
    <w:rsid w:val="00226E5F"/>
    <w:rsid w:val="00226F62"/>
    <w:rsid w:val="0023153C"/>
    <w:rsid w:val="00231A5D"/>
    <w:rsid w:val="00232554"/>
    <w:rsid w:val="00233913"/>
    <w:rsid w:val="00234033"/>
    <w:rsid w:val="00236AC9"/>
    <w:rsid w:val="00236CEF"/>
    <w:rsid w:val="00236E46"/>
    <w:rsid w:val="0024141B"/>
    <w:rsid w:val="002418A4"/>
    <w:rsid w:val="002428F7"/>
    <w:rsid w:val="002437A0"/>
    <w:rsid w:val="00244778"/>
    <w:rsid w:val="00246B95"/>
    <w:rsid w:val="00250815"/>
    <w:rsid w:val="00251271"/>
    <w:rsid w:val="00252869"/>
    <w:rsid w:val="0025516D"/>
    <w:rsid w:val="002559DE"/>
    <w:rsid w:val="00255CF2"/>
    <w:rsid w:val="0026382B"/>
    <w:rsid w:val="00264225"/>
    <w:rsid w:val="002646FB"/>
    <w:rsid w:val="002648CE"/>
    <w:rsid w:val="00267C3E"/>
    <w:rsid w:val="00267ED8"/>
    <w:rsid w:val="00270619"/>
    <w:rsid w:val="0027243A"/>
    <w:rsid w:val="0027275A"/>
    <w:rsid w:val="00272C35"/>
    <w:rsid w:val="00272EA4"/>
    <w:rsid w:val="0027376E"/>
    <w:rsid w:val="00274611"/>
    <w:rsid w:val="00274CED"/>
    <w:rsid w:val="002758B0"/>
    <w:rsid w:val="00276035"/>
    <w:rsid w:val="002761EC"/>
    <w:rsid w:val="002825AF"/>
    <w:rsid w:val="00282BC6"/>
    <w:rsid w:val="0028317F"/>
    <w:rsid w:val="002837A6"/>
    <w:rsid w:val="00284198"/>
    <w:rsid w:val="00284AFC"/>
    <w:rsid w:val="00285300"/>
    <w:rsid w:val="0028581D"/>
    <w:rsid w:val="002859EC"/>
    <w:rsid w:val="0028691E"/>
    <w:rsid w:val="00287275"/>
    <w:rsid w:val="002906B8"/>
    <w:rsid w:val="00291D60"/>
    <w:rsid w:val="002920FE"/>
    <w:rsid w:val="002926D2"/>
    <w:rsid w:val="002927E1"/>
    <w:rsid w:val="00296F0F"/>
    <w:rsid w:val="002A1307"/>
    <w:rsid w:val="002A19EB"/>
    <w:rsid w:val="002A211A"/>
    <w:rsid w:val="002A3912"/>
    <w:rsid w:val="002A6669"/>
    <w:rsid w:val="002B0218"/>
    <w:rsid w:val="002B0591"/>
    <w:rsid w:val="002B1165"/>
    <w:rsid w:val="002B38A7"/>
    <w:rsid w:val="002B49AB"/>
    <w:rsid w:val="002B5C50"/>
    <w:rsid w:val="002B5F5A"/>
    <w:rsid w:val="002B6AFC"/>
    <w:rsid w:val="002B7487"/>
    <w:rsid w:val="002C01BB"/>
    <w:rsid w:val="002C0F03"/>
    <w:rsid w:val="002C1879"/>
    <w:rsid w:val="002C2D0E"/>
    <w:rsid w:val="002C2F44"/>
    <w:rsid w:val="002C414E"/>
    <w:rsid w:val="002C6FA4"/>
    <w:rsid w:val="002C772E"/>
    <w:rsid w:val="002C7885"/>
    <w:rsid w:val="002D1265"/>
    <w:rsid w:val="002D2D7B"/>
    <w:rsid w:val="002D46E1"/>
    <w:rsid w:val="002D4A1F"/>
    <w:rsid w:val="002D5091"/>
    <w:rsid w:val="002D60D1"/>
    <w:rsid w:val="002D697B"/>
    <w:rsid w:val="002D6A80"/>
    <w:rsid w:val="002E194B"/>
    <w:rsid w:val="002E2B12"/>
    <w:rsid w:val="002E606B"/>
    <w:rsid w:val="002E60E5"/>
    <w:rsid w:val="002E631C"/>
    <w:rsid w:val="002F4E7A"/>
    <w:rsid w:val="002F4EC1"/>
    <w:rsid w:val="002F539A"/>
    <w:rsid w:val="003003D9"/>
    <w:rsid w:val="003026B8"/>
    <w:rsid w:val="00303383"/>
    <w:rsid w:val="00303813"/>
    <w:rsid w:val="00303C61"/>
    <w:rsid w:val="003049D2"/>
    <w:rsid w:val="00305985"/>
    <w:rsid w:val="003064BE"/>
    <w:rsid w:val="003069DD"/>
    <w:rsid w:val="00306F4B"/>
    <w:rsid w:val="00310273"/>
    <w:rsid w:val="00312629"/>
    <w:rsid w:val="00312BBD"/>
    <w:rsid w:val="00312FDD"/>
    <w:rsid w:val="0031375A"/>
    <w:rsid w:val="00314E7E"/>
    <w:rsid w:val="003166E3"/>
    <w:rsid w:val="00316B5B"/>
    <w:rsid w:val="00316B7A"/>
    <w:rsid w:val="00317038"/>
    <w:rsid w:val="00317F09"/>
    <w:rsid w:val="0032348C"/>
    <w:rsid w:val="003236E0"/>
    <w:rsid w:val="00323E1D"/>
    <w:rsid w:val="0032465D"/>
    <w:rsid w:val="0032505C"/>
    <w:rsid w:val="0032556E"/>
    <w:rsid w:val="0032574E"/>
    <w:rsid w:val="003301C8"/>
    <w:rsid w:val="0033020F"/>
    <w:rsid w:val="003304D2"/>
    <w:rsid w:val="003311DF"/>
    <w:rsid w:val="00335922"/>
    <w:rsid w:val="003359A1"/>
    <w:rsid w:val="0033744C"/>
    <w:rsid w:val="003375A2"/>
    <w:rsid w:val="0033775A"/>
    <w:rsid w:val="00340D5F"/>
    <w:rsid w:val="00341604"/>
    <w:rsid w:val="00341CD1"/>
    <w:rsid w:val="00342CB8"/>
    <w:rsid w:val="003437B6"/>
    <w:rsid w:val="0034508B"/>
    <w:rsid w:val="00345F88"/>
    <w:rsid w:val="003512CC"/>
    <w:rsid w:val="003513A5"/>
    <w:rsid w:val="003530CA"/>
    <w:rsid w:val="003543D9"/>
    <w:rsid w:val="00355A08"/>
    <w:rsid w:val="0035695C"/>
    <w:rsid w:val="003569A1"/>
    <w:rsid w:val="0035793C"/>
    <w:rsid w:val="00360D99"/>
    <w:rsid w:val="00360F9E"/>
    <w:rsid w:val="00361C64"/>
    <w:rsid w:val="0036270B"/>
    <w:rsid w:val="00363C88"/>
    <w:rsid w:val="00364350"/>
    <w:rsid w:val="00365230"/>
    <w:rsid w:val="00365CD9"/>
    <w:rsid w:val="003662F8"/>
    <w:rsid w:val="003665F5"/>
    <w:rsid w:val="00366623"/>
    <w:rsid w:val="003668E5"/>
    <w:rsid w:val="00370B37"/>
    <w:rsid w:val="00371050"/>
    <w:rsid w:val="00372165"/>
    <w:rsid w:val="003728A3"/>
    <w:rsid w:val="0037295B"/>
    <w:rsid w:val="00372FAC"/>
    <w:rsid w:val="003733BF"/>
    <w:rsid w:val="00374940"/>
    <w:rsid w:val="00375A9A"/>
    <w:rsid w:val="00376150"/>
    <w:rsid w:val="00377448"/>
    <w:rsid w:val="0038436E"/>
    <w:rsid w:val="00384E72"/>
    <w:rsid w:val="0038743B"/>
    <w:rsid w:val="00390729"/>
    <w:rsid w:val="003909A7"/>
    <w:rsid w:val="00390C58"/>
    <w:rsid w:val="0039156C"/>
    <w:rsid w:val="0039206D"/>
    <w:rsid w:val="00392D85"/>
    <w:rsid w:val="00395EB1"/>
    <w:rsid w:val="00396A4E"/>
    <w:rsid w:val="00396AA4"/>
    <w:rsid w:val="00396FF1"/>
    <w:rsid w:val="003A033A"/>
    <w:rsid w:val="003A0975"/>
    <w:rsid w:val="003A144A"/>
    <w:rsid w:val="003A1E87"/>
    <w:rsid w:val="003A3402"/>
    <w:rsid w:val="003A3D29"/>
    <w:rsid w:val="003A4057"/>
    <w:rsid w:val="003A60AE"/>
    <w:rsid w:val="003B093C"/>
    <w:rsid w:val="003B3AEB"/>
    <w:rsid w:val="003B5FE1"/>
    <w:rsid w:val="003B6487"/>
    <w:rsid w:val="003B6AB2"/>
    <w:rsid w:val="003B74A3"/>
    <w:rsid w:val="003C10F7"/>
    <w:rsid w:val="003C2665"/>
    <w:rsid w:val="003C42EF"/>
    <w:rsid w:val="003C4F81"/>
    <w:rsid w:val="003C6E6C"/>
    <w:rsid w:val="003C72CD"/>
    <w:rsid w:val="003D038D"/>
    <w:rsid w:val="003D0A0E"/>
    <w:rsid w:val="003D13A0"/>
    <w:rsid w:val="003D4614"/>
    <w:rsid w:val="003D53DE"/>
    <w:rsid w:val="003D59C7"/>
    <w:rsid w:val="003D6F7E"/>
    <w:rsid w:val="003D7045"/>
    <w:rsid w:val="003D791E"/>
    <w:rsid w:val="003E07D4"/>
    <w:rsid w:val="003E0ACC"/>
    <w:rsid w:val="003E0ADD"/>
    <w:rsid w:val="003E1A9B"/>
    <w:rsid w:val="003E3BB6"/>
    <w:rsid w:val="003E3EAE"/>
    <w:rsid w:val="003E50DB"/>
    <w:rsid w:val="003E768E"/>
    <w:rsid w:val="003F3829"/>
    <w:rsid w:val="003F6268"/>
    <w:rsid w:val="004029A4"/>
    <w:rsid w:val="004050E3"/>
    <w:rsid w:val="00410DE1"/>
    <w:rsid w:val="0041159A"/>
    <w:rsid w:val="0041340E"/>
    <w:rsid w:val="00414384"/>
    <w:rsid w:val="00414D2C"/>
    <w:rsid w:val="00415EA2"/>
    <w:rsid w:val="00415EDE"/>
    <w:rsid w:val="00417235"/>
    <w:rsid w:val="00417274"/>
    <w:rsid w:val="00417DF1"/>
    <w:rsid w:val="00420485"/>
    <w:rsid w:val="004207CC"/>
    <w:rsid w:val="00420F8B"/>
    <w:rsid w:val="004229F8"/>
    <w:rsid w:val="00422BCE"/>
    <w:rsid w:val="00422EDA"/>
    <w:rsid w:val="00424760"/>
    <w:rsid w:val="00424ED2"/>
    <w:rsid w:val="0043058F"/>
    <w:rsid w:val="004319B8"/>
    <w:rsid w:val="00431BBE"/>
    <w:rsid w:val="00431CCF"/>
    <w:rsid w:val="00431CEA"/>
    <w:rsid w:val="004336B9"/>
    <w:rsid w:val="004358DB"/>
    <w:rsid w:val="004358FD"/>
    <w:rsid w:val="004359ED"/>
    <w:rsid w:val="00435E4D"/>
    <w:rsid w:val="00440514"/>
    <w:rsid w:val="00442269"/>
    <w:rsid w:val="00442353"/>
    <w:rsid w:val="00446FFD"/>
    <w:rsid w:val="0045225F"/>
    <w:rsid w:val="00454130"/>
    <w:rsid w:val="00455853"/>
    <w:rsid w:val="0045640A"/>
    <w:rsid w:val="00456996"/>
    <w:rsid w:val="00456E2D"/>
    <w:rsid w:val="004637FA"/>
    <w:rsid w:val="004643F5"/>
    <w:rsid w:val="004647DB"/>
    <w:rsid w:val="00465777"/>
    <w:rsid w:val="004703E0"/>
    <w:rsid w:val="00471192"/>
    <w:rsid w:val="0047260D"/>
    <w:rsid w:val="004754BB"/>
    <w:rsid w:val="004806CE"/>
    <w:rsid w:val="004837D4"/>
    <w:rsid w:val="00484BC0"/>
    <w:rsid w:val="00485DA8"/>
    <w:rsid w:val="00486654"/>
    <w:rsid w:val="00486906"/>
    <w:rsid w:val="00487CB5"/>
    <w:rsid w:val="004904D8"/>
    <w:rsid w:val="004906BF"/>
    <w:rsid w:val="0049192D"/>
    <w:rsid w:val="00493234"/>
    <w:rsid w:val="00493ABB"/>
    <w:rsid w:val="004962A8"/>
    <w:rsid w:val="00496A87"/>
    <w:rsid w:val="00496B2F"/>
    <w:rsid w:val="00496EC8"/>
    <w:rsid w:val="004A1243"/>
    <w:rsid w:val="004A5EA0"/>
    <w:rsid w:val="004B2CE1"/>
    <w:rsid w:val="004B2CF5"/>
    <w:rsid w:val="004B3ED7"/>
    <w:rsid w:val="004B4854"/>
    <w:rsid w:val="004B5EBE"/>
    <w:rsid w:val="004B69D0"/>
    <w:rsid w:val="004B6AF7"/>
    <w:rsid w:val="004C387C"/>
    <w:rsid w:val="004C6ADA"/>
    <w:rsid w:val="004D0A53"/>
    <w:rsid w:val="004D0C95"/>
    <w:rsid w:val="004D0F46"/>
    <w:rsid w:val="004D4E66"/>
    <w:rsid w:val="004E06C0"/>
    <w:rsid w:val="004E11A4"/>
    <w:rsid w:val="004E123E"/>
    <w:rsid w:val="004E2329"/>
    <w:rsid w:val="004E2833"/>
    <w:rsid w:val="004E5079"/>
    <w:rsid w:val="004E68CC"/>
    <w:rsid w:val="004F567A"/>
    <w:rsid w:val="004F6C12"/>
    <w:rsid w:val="004F739A"/>
    <w:rsid w:val="004F7B32"/>
    <w:rsid w:val="0050150C"/>
    <w:rsid w:val="00501D04"/>
    <w:rsid w:val="00502074"/>
    <w:rsid w:val="00502349"/>
    <w:rsid w:val="00503095"/>
    <w:rsid w:val="00503A4E"/>
    <w:rsid w:val="00507170"/>
    <w:rsid w:val="005073FA"/>
    <w:rsid w:val="00510291"/>
    <w:rsid w:val="00511DC6"/>
    <w:rsid w:val="005127AF"/>
    <w:rsid w:val="00513022"/>
    <w:rsid w:val="00515D60"/>
    <w:rsid w:val="00516FD9"/>
    <w:rsid w:val="00517733"/>
    <w:rsid w:val="00517A8D"/>
    <w:rsid w:val="00520AE0"/>
    <w:rsid w:val="00523CAB"/>
    <w:rsid w:val="00524908"/>
    <w:rsid w:val="00524F64"/>
    <w:rsid w:val="00526760"/>
    <w:rsid w:val="0052707A"/>
    <w:rsid w:val="0052792C"/>
    <w:rsid w:val="00530F14"/>
    <w:rsid w:val="00533B4C"/>
    <w:rsid w:val="005342D0"/>
    <w:rsid w:val="005345E1"/>
    <w:rsid w:val="00535897"/>
    <w:rsid w:val="00536BB1"/>
    <w:rsid w:val="00536C3F"/>
    <w:rsid w:val="005404C5"/>
    <w:rsid w:val="00540932"/>
    <w:rsid w:val="005413C9"/>
    <w:rsid w:val="00541E03"/>
    <w:rsid w:val="00545F3C"/>
    <w:rsid w:val="00546357"/>
    <w:rsid w:val="00551105"/>
    <w:rsid w:val="005516A4"/>
    <w:rsid w:val="00552FE1"/>
    <w:rsid w:val="00553460"/>
    <w:rsid w:val="00553688"/>
    <w:rsid w:val="005536A7"/>
    <w:rsid w:val="00554598"/>
    <w:rsid w:val="0055507C"/>
    <w:rsid w:val="00555EFE"/>
    <w:rsid w:val="005567E1"/>
    <w:rsid w:val="0055751E"/>
    <w:rsid w:val="005600BF"/>
    <w:rsid w:val="00560214"/>
    <w:rsid w:val="005604C9"/>
    <w:rsid w:val="00562160"/>
    <w:rsid w:val="00564280"/>
    <w:rsid w:val="0056640F"/>
    <w:rsid w:val="005667D0"/>
    <w:rsid w:val="005679B8"/>
    <w:rsid w:val="005709A6"/>
    <w:rsid w:val="00571C8D"/>
    <w:rsid w:val="00576BDF"/>
    <w:rsid w:val="00577C00"/>
    <w:rsid w:val="00577D1D"/>
    <w:rsid w:val="00577F33"/>
    <w:rsid w:val="005828D4"/>
    <w:rsid w:val="00583AA6"/>
    <w:rsid w:val="00583DD3"/>
    <w:rsid w:val="00584067"/>
    <w:rsid w:val="005876B0"/>
    <w:rsid w:val="00587746"/>
    <w:rsid w:val="00593448"/>
    <w:rsid w:val="00595FE6"/>
    <w:rsid w:val="005964B7"/>
    <w:rsid w:val="005A3FA1"/>
    <w:rsid w:val="005A59F9"/>
    <w:rsid w:val="005B19BB"/>
    <w:rsid w:val="005B348C"/>
    <w:rsid w:val="005B38E9"/>
    <w:rsid w:val="005B5A82"/>
    <w:rsid w:val="005B7A79"/>
    <w:rsid w:val="005B7D6A"/>
    <w:rsid w:val="005C0848"/>
    <w:rsid w:val="005C1563"/>
    <w:rsid w:val="005C1800"/>
    <w:rsid w:val="005C3001"/>
    <w:rsid w:val="005C3587"/>
    <w:rsid w:val="005C4136"/>
    <w:rsid w:val="005C5F15"/>
    <w:rsid w:val="005C62F7"/>
    <w:rsid w:val="005C6FB7"/>
    <w:rsid w:val="005D00A0"/>
    <w:rsid w:val="005D0101"/>
    <w:rsid w:val="005D21D9"/>
    <w:rsid w:val="005D36F0"/>
    <w:rsid w:val="005D442C"/>
    <w:rsid w:val="005D4854"/>
    <w:rsid w:val="005D4D0B"/>
    <w:rsid w:val="005D7AEC"/>
    <w:rsid w:val="005D7D7E"/>
    <w:rsid w:val="005E2280"/>
    <w:rsid w:val="005E2640"/>
    <w:rsid w:val="005E5979"/>
    <w:rsid w:val="005E6842"/>
    <w:rsid w:val="005E7B01"/>
    <w:rsid w:val="005F0279"/>
    <w:rsid w:val="005F0A95"/>
    <w:rsid w:val="005F1184"/>
    <w:rsid w:val="005F2621"/>
    <w:rsid w:val="005F2749"/>
    <w:rsid w:val="005F2FED"/>
    <w:rsid w:val="005F5603"/>
    <w:rsid w:val="005F5B32"/>
    <w:rsid w:val="00600530"/>
    <w:rsid w:val="00601A29"/>
    <w:rsid w:val="00603834"/>
    <w:rsid w:val="006056FB"/>
    <w:rsid w:val="00605DC2"/>
    <w:rsid w:val="006134A7"/>
    <w:rsid w:val="0061625B"/>
    <w:rsid w:val="00616A09"/>
    <w:rsid w:val="00616CF7"/>
    <w:rsid w:val="00616E60"/>
    <w:rsid w:val="00621764"/>
    <w:rsid w:val="00622952"/>
    <w:rsid w:val="00623FAF"/>
    <w:rsid w:val="00624DAA"/>
    <w:rsid w:val="00625283"/>
    <w:rsid w:val="0062678D"/>
    <w:rsid w:val="00626B56"/>
    <w:rsid w:val="00633A35"/>
    <w:rsid w:val="0063570E"/>
    <w:rsid w:val="006361D2"/>
    <w:rsid w:val="00640761"/>
    <w:rsid w:val="006409F5"/>
    <w:rsid w:val="00643ADC"/>
    <w:rsid w:val="00645DD8"/>
    <w:rsid w:val="00651CCB"/>
    <w:rsid w:val="006521BB"/>
    <w:rsid w:val="006541CF"/>
    <w:rsid w:val="006570A1"/>
    <w:rsid w:val="00657A2A"/>
    <w:rsid w:val="00661229"/>
    <w:rsid w:val="006614BA"/>
    <w:rsid w:val="0066154F"/>
    <w:rsid w:val="006623EA"/>
    <w:rsid w:val="006671B2"/>
    <w:rsid w:val="00673781"/>
    <w:rsid w:val="00680BB4"/>
    <w:rsid w:val="00681DFF"/>
    <w:rsid w:val="0068225A"/>
    <w:rsid w:val="00682B08"/>
    <w:rsid w:val="00683C9C"/>
    <w:rsid w:val="00684E5A"/>
    <w:rsid w:val="006864AE"/>
    <w:rsid w:val="006877AC"/>
    <w:rsid w:val="0068796F"/>
    <w:rsid w:val="006916BD"/>
    <w:rsid w:val="006927F9"/>
    <w:rsid w:val="0069303B"/>
    <w:rsid w:val="00693147"/>
    <w:rsid w:val="006946E9"/>
    <w:rsid w:val="00696026"/>
    <w:rsid w:val="006960F4"/>
    <w:rsid w:val="006A1389"/>
    <w:rsid w:val="006A1955"/>
    <w:rsid w:val="006A3C7A"/>
    <w:rsid w:val="006A5A80"/>
    <w:rsid w:val="006A5E58"/>
    <w:rsid w:val="006A61F3"/>
    <w:rsid w:val="006A6215"/>
    <w:rsid w:val="006A7EA6"/>
    <w:rsid w:val="006A7EAD"/>
    <w:rsid w:val="006B0037"/>
    <w:rsid w:val="006B21D1"/>
    <w:rsid w:val="006B45E7"/>
    <w:rsid w:val="006B77E7"/>
    <w:rsid w:val="006B79EA"/>
    <w:rsid w:val="006C025A"/>
    <w:rsid w:val="006C0995"/>
    <w:rsid w:val="006C0ABD"/>
    <w:rsid w:val="006C0BA4"/>
    <w:rsid w:val="006C25B4"/>
    <w:rsid w:val="006C33BD"/>
    <w:rsid w:val="006C3D53"/>
    <w:rsid w:val="006C5DC4"/>
    <w:rsid w:val="006C6684"/>
    <w:rsid w:val="006D14E6"/>
    <w:rsid w:val="006D3053"/>
    <w:rsid w:val="006D43C4"/>
    <w:rsid w:val="006D4B81"/>
    <w:rsid w:val="006D548D"/>
    <w:rsid w:val="006D6DAD"/>
    <w:rsid w:val="006D7132"/>
    <w:rsid w:val="006E0C57"/>
    <w:rsid w:val="006E7659"/>
    <w:rsid w:val="006E788F"/>
    <w:rsid w:val="006F56D1"/>
    <w:rsid w:val="006F57DC"/>
    <w:rsid w:val="006F79C4"/>
    <w:rsid w:val="006F7CCD"/>
    <w:rsid w:val="0070090D"/>
    <w:rsid w:val="0070137F"/>
    <w:rsid w:val="007017AF"/>
    <w:rsid w:val="00701C4E"/>
    <w:rsid w:val="00705152"/>
    <w:rsid w:val="0070682C"/>
    <w:rsid w:val="007070CE"/>
    <w:rsid w:val="007103FC"/>
    <w:rsid w:val="007110C1"/>
    <w:rsid w:val="0071121D"/>
    <w:rsid w:val="00711BEB"/>
    <w:rsid w:val="0071225C"/>
    <w:rsid w:val="007122A5"/>
    <w:rsid w:val="007139AD"/>
    <w:rsid w:val="00713B01"/>
    <w:rsid w:val="00714F50"/>
    <w:rsid w:val="00715467"/>
    <w:rsid w:val="00715DC7"/>
    <w:rsid w:val="007170E4"/>
    <w:rsid w:val="007178F0"/>
    <w:rsid w:val="00720B1C"/>
    <w:rsid w:val="0072163A"/>
    <w:rsid w:val="00723A3C"/>
    <w:rsid w:val="00724A07"/>
    <w:rsid w:val="0072573D"/>
    <w:rsid w:val="00725D92"/>
    <w:rsid w:val="00731EAC"/>
    <w:rsid w:val="0073364F"/>
    <w:rsid w:val="00737A65"/>
    <w:rsid w:val="00740917"/>
    <w:rsid w:val="0074092D"/>
    <w:rsid w:val="007423FC"/>
    <w:rsid w:val="007447AA"/>
    <w:rsid w:val="007449E8"/>
    <w:rsid w:val="007464C1"/>
    <w:rsid w:val="00746AE8"/>
    <w:rsid w:val="007473CE"/>
    <w:rsid w:val="00754157"/>
    <w:rsid w:val="007543B2"/>
    <w:rsid w:val="00754857"/>
    <w:rsid w:val="00755F7A"/>
    <w:rsid w:val="00761B75"/>
    <w:rsid w:val="007620B3"/>
    <w:rsid w:val="0076452B"/>
    <w:rsid w:val="00764F73"/>
    <w:rsid w:val="00765930"/>
    <w:rsid w:val="00766956"/>
    <w:rsid w:val="00766C12"/>
    <w:rsid w:val="0077007D"/>
    <w:rsid w:val="00770290"/>
    <w:rsid w:val="0077089D"/>
    <w:rsid w:val="00772736"/>
    <w:rsid w:val="007743BA"/>
    <w:rsid w:val="00774C3E"/>
    <w:rsid w:val="007750C5"/>
    <w:rsid w:val="00781391"/>
    <w:rsid w:val="007818AE"/>
    <w:rsid w:val="00781D34"/>
    <w:rsid w:val="007820A2"/>
    <w:rsid w:val="00782548"/>
    <w:rsid w:val="0078413F"/>
    <w:rsid w:val="007844C3"/>
    <w:rsid w:val="00786A65"/>
    <w:rsid w:val="00787978"/>
    <w:rsid w:val="007908D2"/>
    <w:rsid w:val="00791009"/>
    <w:rsid w:val="0079165A"/>
    <w:rsid w:val="007935E4"/>
    <w:rsid w:val="00793B89"/>
    <w:rsid w:val="00794D2D"/>
    <w:rsid w:val="00795DDF"/>
    <w:rsid w:val="007964D7"/>
    <w:rsid w:val="00797D3B"/>
    <w:rsid w:val="007A3D4A"/>
    <w:rsid w:val="007A477B"/>
    <w:rsid w:val="007B05C7"/>
    <w:rsid w:val="007B07C9"/>
    <w:rsid w:val="007B1385"/>
    <w:rsid w:val="007B1885"/>
    <w:rsid w:val="007B2108"/>
    <w:rsid w:val="007B4D14"/>
    <w:rsid w:val="007B65D1"/>
    <w:rsid w:val="007C2FF4"/>
    <w:rsid w:val="007C465B"/>
    <w:rsid w:val="007C5BCA"/>
    <w:rsid w:val="007C7282"/>
    <w:rsid w:val="007D1343"/>
    <w:rsid w:val="007D3045"/>
    <w:rsid w:val="007D34ED"/>
    <w:rsid w:val="007D3DC0"/>
    <w:rsid w:val="007D5CD7"/>
    <w:rsid w:val="007E01D0"/>
    <w:rsid w:val="007E02D5"/>
    <w:rsid w:val="007E3DDE"/>
    <w:rsid w:val="007E7052"/>
    <w:rsid w:val="007E71FD"/>
    <w:rsid w:val="007F0CEA"/>
    <w:rsid w:val="007F11D0"/>
    <w:rsid w:val="007F1FC9"/>
    <w:rsid w:val="007F3667"/>
    <w:rsid w:val="007F44E0"/>
    <w:rsid w:val="007F5026"/>
    <w:rsid w:val="007F6171"/>
    <w:rsid w:val="007F6CDE"/>
    <w:rsid w:val="007F7D22"/>
    <w:rsid w:val="00803443"/>
    <w:rsid w:val="0081005F"/>
    <w:rsid w:val="00810CA1"/>
    <w:rsid w:val="00812E57"/>
    <w:rsid w:val="0081368B"/>
    <w:rsid w:val="008138BE"/>
    <w:rsid w:val="00814A32"/>
    <w:rsid w:val="008155FF"/>
    <w:rsid w:val="008163A4"/>
    <w:rsid w:val="00817059"/>
    <w:rsid w:val="0081712E"/>
    <w:rsid w:val="00820390"/>
    <w:rsid w:val="00821690"/>
    <w:rsid w:val="00822CFD"/>
    <w:rsid w:val="00822DBB"/>
    <w:rsid w:val="00822DE4"/>
    <w:rsid w:val="00823E1B"/>
    <w:rsid w:val="008254F7"/>
    <w:rsid w:val="00827AD4"/>
    <w:rsid w:val="00827B75"/>
    <w:rsid w:val="00827EC8"/>
    <w:rsid w:val="00831FE8"/>
    <w:rsid w:val="00834900"/>
    <w:rsid w:val="0083566B"/>
    <w:rsid w:val="008379DC"/>
    <w:rsid w:val="00841742"/>
    <w:rsid w:val="00843FBE"/>
    <w:rsid w:val="00844EFC"/>
    <w:rsid w:val="00846590"/>
    <w:rsid w:val="008467F2"/>
    <w:rsid w:val="008470E4"/>
    <w:rsid w:val="008513A0"/>
    <w:rsid w:val="0085567A"/>
    <w:rsid w:val="00856E03"/>
    <w:rsid w:val="0085751F"/>
    <w:rsid w:val="0085788A"/>
    <w:rsid w:val="00860842"/>
    <w:rsid w:val="0086092A"/>
    <w:rsid w:val="00861DC8"/>
    <w:rsid w:val="008627D0"/>
    <w:rsid w:val="008640C8"/>
    <w:rsid w:val="008672F9"/>
    <w:rsid w:val="008673AF"/>
    <w:rsid w:val="008674DF"/>
    <w:rsid w:val="00867F05"/>
    <w:rsid w:val="00870ED9"/>
    <w:rsid w:val="00872DF2"/>
    <w:rsid w:val="00874F8D"/>
    <w:rsid w:val="00881184"/>
    <w:rsid w:val="0088179A"/>
    <w:rsid w:val="008824C1"/>
    <w:rsid w:val="00883789"/>
    <w:rsid w:val="00884D33"/>
    <w:rsid w:val="0088568E"/>
    <w:rsid w:val="008864EA"/>
    <w:rsid w:val="008876C1"/>
    <w:rsid w:val="00887866"/>
    <w:rsid w:val="00891336"/>
    <w:rsid w:val="008917AF"/>
    <w:rsid w:val="00893366"/>
    <w:rsid w:val="00893E2A"/>
    <w:rsid w:val="008948CC"/>
    <w:rsid w:val="00894EA3"/>
    <w:rsid w:val="008A06C2"/>
    <w:rsid w:val="008A1C02"/>
    <w:rsid w:val="008A2B58"/>
    <w:rsid w:val="008A33EB"/>
    <w:rsid w:val="008A38DE"/>
    <w:rsid w:val="008A40C6"/>
    <w:rsid w:val="008A4A5B"/>
    <w:rsid w:val="008A5FEA"/>
    <w:rsid w:val="008A632F"/>
    <w:rsid w:val="008A6C2D"/>
    <w:rsid w:val="008A705A"/>
    <w:rsid w:val="008A7100"/>
    <w:rsid w:val="008A7D4C"/>
    <w:rsid w:val="008B11C3"/>
    <w:rsid w:val="008B224C"/>
    <w:rsid w:val="008B2549"/>
    <w:rsid w:val="008B3C64"/>
    <w:rsid w:val="008B65FA"/>
    <w:rsid w:val="008B677A"/>
    <w:rsid w:val="008B68C1"/>
    <w:rsid w:val="008B71DF"/>
    <w:rsid w:val="008C0477"/>
    <w:rsid w:val="008C1792"/>
    <w:rsid w:val="008C19D3"/>
    <w:rsid w:val="008C565B"/>
    <w:rsid w:val="008C6D47"/>
    <w:rsid w:val="008D25DC"/>
    <w:rsid w:val="008D2C91"/>
    <w:rsid w:val="008D31D7"/>
    <w:rsid w:val="008D3736"/>
    <w:rsid w:val="008D4D01"/>
    <w:rsid w:val="008D50B2"/>
    <w:rsid w:val="008D5635"/>
    <w:rsid w:val="008D6DA3"/>
    <w:rsid w:val="008E17D0"/>
    <w:rsid w:val="008E1DC6"/>
    <w:rsid w:val="008E1FAB"/>
    <w:rsid w:val="008E558D"/>
    <w:rsid w:val="008F0983"/>
    <w:rsid w:val="008F26D1"/>
    <w:rsid w:val="008F2FB7"/>
    <w:rsid w:val="008F3A17"/>
    <w:rsid w:val="008F452A"/>
    <w:rsid w:val="008F4FDF"/>
    <w:rsid w:val="008F5252"/>
    <w:rsid w:val="008F5827"/>
    <w:rsid w:val="008F5B96"/>
    <w:rsid w:val="008F6739"/>
    <w:rsid w:val="008F77D1"/>
    <w:rsid w:val="008F7875"/>
    <w:rsid w:val="009000B7"/>
    <w:rsid w:val="009006C9"/>
    <w:rsid w:val="00900F8D"/>
    <w:rsid w:val="00901278"/>
    <w:rsid w:val="00903204"/>
    <w:rsid w:val="0090515D"/>
    <w:rsid w:val="009063ED"/>
    <w:rsid w:val="00907A58"/>
    <w:rsid w:val="00907BA8"/>
    <w:rsid w:val="00907CD9"/>
    <w:rsid w:val="00907E41"/>
    <w:rsid w:val="00913CC1"/>
    <w:rsid w:val="00914465"/>
    <w:rsid w:val="00917EE9"/>
    <w:rsid w:val="009200F8"/>
    <w:rsid w:val="00920159"/>
    <w:rsid w:val="00920AA2"/>
    <w:rsid w:val="00920C96"/>
    <w:rsid w:val="00921389"/>
    <w:rsid w:val="0092308C"/>
    <w:rsid w:val="00924E94"/>
    <w:rsid w:val="00932059"/>
    <w:rsid w:val="00932064"/>
    <w:rsid w:val="009366B2"/>
    <w:rsid w:val="0093743C"/>
    <w:rsid w:val="00940AD5"/>
    <w:rsid w:val="00942F0D"/>
    <w:rsid w:val="00943042"/>
    <w:rsid w:val="00943743"/>
    <w:rsid w:val="0094454B"/>
    <w:rsid w:val="009451A2"/>
    <w:rsid w:val="00945233"/>
    <w:rsid w:val="00945EC2"/>
    <w:rsid w:val="00946110"/>
    <w:rsid w:val="00947B68"/>
    <w:rsid w:val="009517B0"/>
    <w:rsid w:val="00952344"/>
    <w:rsid w:val="00956BC3"/>
    <w:rsid w:val="009602FE"/>
    <w:rsid w:val="00962847"/>
    <w:rsid w:val="00967713"/>
    <w:rsid w:val="00967F88"/>
    <w:rsid w:val="0097051A"/>
    <w:rsid w:val="009743DD"/>
    <w:rsid w:val="009776FA"/>
    <w:rsid w:val="009777AD"/>
    <w:rsid w:val="00977A3B"/>
    <w:rsid w:val="009809FE"/>
    <w:rsid w:val="00980ABD"/>
    <w:rsid w:val="00982E04"/>
    <w:rsid w:val="009836B2"/>
    <w:rsid w:val="00984ABF"/>
    <w:rsid w:val="00985036"/>
    <w:rsid w:val="00986BA3"/>
    <w:rsid w:val="00987A4F"/>
    <w:rsid w:val="00990DC4"/>
    <w:rsid w:val="0099201A"/>
    <w:rsid w:val="0099264E"/>
    <w:rsid w:val="00993867"/>
    <w:rsid w:val="00994D3A"/>
    <w:rsid w:val="00995AE0"/>
    <w:rsid w:val="009A105A"/>
    <w:rsid w:val="009A219F"/>
    <w:rsid w:val="009A3B3A"/>
    <w:rsid w:val="009A5719"/>
    <w:rsid w:val="009A75FD"/>
    <w:rsid w:val="009B03FA"/>
    <w:rsid w:val="009B23A6"/>
    <w:rsid w:val="009B31E7"/>
    <w:rsid w:val="009B3A45"/>
    <w:rsid w:val="009B67EB"/>
    <w:rsid w:val="009C037F"/>
    <w:rsid w:val="009C066F"/>
    <w:rsid w:val="009C408F"/>
    <w:rsid w:val="009C4177"/>
    <w:rsid w:val="009C7A0C"/>
    <w:rsid w:val="009D29E9"/>
    <w:rsid w:val="009D2D89"/>
    <w:rsid w:val="009D3030"/>
    <w:rsid w:val="009D34A7"/>
    <w:rsid w:val="009D3C93"/>
    <w:rsid w:val="009D4557"/>
    <w:rsid w:val="009D462F"/>
    <w:rsid w:val="009D5B8E"/>
    <w:rsid w:val="009D7BC6"/>
    <w:rsid w:val="009E20BA"/>
    <w:rsid w:val="009E22EA"/>
    <w:rsid w:val="009E3014"/>
    <w:rsid w:val="009E3B1C"/>
    <w:rsid w:val="009E4149"/>
    <w:rsid w:val="009E5A33"/>
    <w:rsid w:val="009E6501"/>
    <w:rsid w:val="009E692A"/>
    <w:rsid w:val="009E734B"/>
    <w:rsid w:val="009F024B"/>
    <w:rsid w:val="009F1D47"/>
    <w:rsid w:val="009F2100"/>
    <w:rsid w:val="009F29EB"/>
    <w:rsid w:val="009F3DC2"/>
    <w:rsid w:val="009F5E2E"/>
    <w:rsid w:val="00A00A82"/>
    <w:rsid w:val="00A024EC"/>
    <w:rsid w:val="00A0304A"/>
    <w:rsid w:val="00A03DF9"/>
    <w:rsid w:val="00A0508E"/>
    <w:rsid w:val="00A105A3"/>
    <w:rsid w:val="00A105D5"/>
    <w:rsid w:val="00A11469"/>
    <w:rsid w:val="00A12D85"/>
    <w:rsid w:val="00A130DA"/>
    <w:rsid w:val="00A13ADB"/>
    <w:rsid w:val="00A155F9"/>
    <w:rsid w:val="00A15809"/>
    <w:rsid w:val="00A16314"/>
    <w:rsid w:val="00A167AF"/>
    <w:rsid w:val="00A2027B"/>
    <w:rsid w:val="00A205BD"/>
    <w:rsid w:val="00A21E42"/>
    <w:rsid w:val="00A21E4F"/>
    <w:rsid w:val="00A24C5D"/>
    <w:rsid w:val="00A26443"/>
    <w:rsid w:val="00A26B96"/>
    <w:rsid w:val="00A27A67"/>
    <w:rsid w:val="00A306F9"/>
    <w:rsid w:val="00A31423"/>
    <w:rsid w:val="00A329C7"/>
    <w:rsid w:val="00A3423A"/>
    <w:rsid w:val="00A352C6"/>
    <w:rsid w:val="00A36644"/>
    <w:rsid w:val="00A36806"/>
    <w:rsid w:val="00A37711"/>
    <w:rsid w:val="00A37898"/>
    <w:rsid w:val="00A446C3"/>
    <w:rsid w:val="00A45B74"/>
    <w:rsid w:val="00A46565"/>
    <w:rsid w:val="00A46A58"/>
    <w:rsid w:val="00A530C1"/>
    <w:rsid w:val="00A53606"/>
    <w:rsid w:val="00A54CFF"/>
    <w:rsid w:val="00A5676F"/>
    <w:rsid w:val="00A56EC9"/>
    <w:rsid w:val="00A6057C"/>
    <w:rsid w:val="00A609F4"/>
    <w:rsid w:val="00A60A2C"/>
    <w:rsid w:val="00A60BA5"/>
    <w:rsid w:val="00A612EF"/>
    <w:rsid w:val="00A613CB"/>
    <w:rsid w:val="00A61CE8"/>
    <w:rsid w:val="00A62117"/>
    <w:rsid w:val="00A62C24"/>
    <w:rsid w:val="00A63EDE"/>
    <w:rsid w:val="00A64036"/>
    <w:rsid w:val="00A656D4"/>
    <w:rsid w:val="00A66009"/>
    <w:rsid w:val="00A6771A"/>
    <w:rsid w:val="00A7416A"/>
    <w:rsid w:val="00A7569A"/>
    <w:rsid w:val="00A76703"/>
    <w:rsid w:val="00A77E54"/>
    <w:rsid w:val="00A81D97"/>
    <w:rsid w:val="00A85F5D"/>
    <w:rsid w:val="00A91760"/>
    <w:rsid w:val="00A93CA0"/>
    <w:rsid w:val="00A9562F"/>
    <w:rsid w:val="00A95C42"/>
    <w:rsid w:val="00A964FA"/>
    <w:rsid w:val="00A97FC6"/>
    <w:rsid w:val="00AA7746"/>
    <w:rsid w:val="00AB1B1E"/>
    <w:rsid w:val="00AB2477"/>
    <w:rsid w:val="00AB33E4"/>
    <w:rsid w:val="00AB43E7"/>
    <w:rsid w:val="00AB504C"/>
    <w:rsid w:val="00AB59D9"/>
    <w:rsid w:val="00AB6509"/>
    <w:rsid w:val="00AB6DA7"/>
    <w:rsid w:val="00AC013B"/>
    <w:rsid w:val="00AC0141"/>
    <w:rsid w:val="00AC03DF"/>
    <w:rsid w:val="00AC0ACF"/>
    <w:rsid w:val="00AC138E"/>
    <w:rsid w:val="00AC30B4"/>
    <w:rsid w:val="00AC4274"/>
    <w:rsid w:val="00AC50C4"/>
    <w:rsid w:val="00AC6205"/>
    <w:rsid w:val="00AC71D2"/>
    <w:rsid w:val="00AC72FD"/>
    <w:rsid w:val="00AC7F4D"/>
    <w:rsid w:val="00AD118F"/>
    <w:rsid w:val="00AD6529"/>
    <w:rsid w:val="00AD66DB"/>
    <w:rsid w:val="00AD67E6"/>
    <w:rsid w:val="00AE41F4"/>
    <w:rsid w:val="00AE44AC"/>
    <w:rsid w:val="00AE4791"/>
    <w:rsid w:val="00AE49E1"/>
    <w:rsid w:val="00AE5639"/>
    <w:rsid w:val="00AE5B22"/>
    <w:rsid w:val="00AE5B50"/>
    <w:rsid w:val="00AE70FF"/>
    <w:rsid w:val="00AE7446"/>
    <w:rsid w:val="00AE7A05"/>
    <w:rsid w:val="00AF04D3"/>
    <w:rsid w:val="00AF090D"/>
    <w:rsid w:val="00AF09D9"/>
    <w:rsid w:val="00AF3597"/>
    <w:rsid w:val="00AF469A"/>
    <w:rsid w:val="00AF5B5C"/>
    <w:rsid w:val="00AF6492"/>
    <w:rsid w:val="00B008FD"/>
    <w:rsid w:val="00B02120"/>
    <w:rsid w:val="00B024FE"/>
    <w:rsid w:val="00B033B7"/>
    <w:rsid w:val="00B05541"/>
    <w:rsid w:val="00B056FF"/>
    <w:rsid w:val="00B06C8C"/>
    <w:rsid w:val="00B07C55"/>
    <w:rsid w:val="00B10EA4"/>
    <w:rsid w:val="00B1101C"/>
    <w:rsid w:val="00B1116D"/>
    <w:rsid w:val="00B1131C"/>
    <w:rsid w:val="00B11849"/>
    <w:rsid w:val="00B11913"/>
    <w:rsid w:val="00B13B2A"/>
    <w:rsid w:val="00B13C4F"/>
    <w:rsid w:val="00B148D9"/>
    <w:rsid w:val="00B1586B"/>
    <w:rsid w:val="00B158D2"/>
    <w:rsid w:val="00B1612B"/>
    <w:rsid w:val="00B162F8"/>
    <w:rsid w:val="00B16469"/>
    <w:rsid w:val="00B16D15"/>
    <w:rsid w:val="00B20F6C"/>
    <w:rsid w:val="00B21BAE"/>
    <w:rsid w:val="00B21DBE"/>
    <w:rsid w:val="00B22039"/>
    <w:rsid w:val="00B222EC"/>
    <w:rsid w:val="00B245CF"/>
    <w:rsid w:val="00B253CE"/>
    <w:rsid w:val="00B26B3F"/>
    <w:rsid w:val="00B272C8"/>
    <w:rsid w:val="00B274F3"/>
    <w:rsid w:val="00B275E6"/>
    <w:rsid w:val="00B27660"/>
    <w:rsid w:val="00B27B5F"/>
    <w:rsid w:val="00B32BE9"/>
    <w:rsid w:val="00B3335F"/>
    <w:rsid w:val="00B3359D"/>
    <w:rsid w:val="00B339FD"/>
    <w:rsid w:val="00B35B14"/>
    <w:rsid w:val="00B370EE"/>
    <w:rsid w:val="00B37F9A"/>
    <w:rsid w:val="00B415CD"/>
    <w:rsid w:val="00B437DD"/>
    <w:rsid w:val="00B43F36"/>
    <w:rsid w:val="00B43F8A"/>
    <w:rsid w:val="00B447AD"/>
    <w:rsid w:val="00B454DC"/>
    <w:rsid w:val="00B45937"/>
    <w:rsid w:val="00B463A8"/>
    <w:rsid w:val="00B463C1"/>
    <w:rsid w:val="00B51C6C"/>
    <w:rsid w:val="00B51FD8"/>
    <w:rsid w:val="00B52613"/>
    <w:rsid w:val="00B53836"/>
    <w:rsid w:val="00B54837"/>
    <w:rsid w:val="00B54FED"/>
    <w:rsid w:val="00B55763"/>
    <w:rsid w:val="00B55C7F"/>
    <w:rsid w:val="00B55CCF"/>
    <w:rsid w:val="00B57BF6"/>
    <w:rsid w:val="00B61F57"/>
    <w:rsid w:val="00B620AF"/>
    <w:rsid w:val="00B644EF"/>
    <w:rsid w:val="00B6463C"/>
    <w:rsid w:val="00B70A7A"/>
    <w:rsid w:val="00B714E7"/>
    <w:rsid w:val="00B718FE"/>
    <w:rsid w:val="00B71901"/>
    <w:rsid w:val="00B722D8"/>
    <w:rsid w:val="00B74B9A"/>
    <w:rsid w:val="00B75A6C"/>
    <w:rsid w:val="00B76957"/>
    <w:rsid w:val="00B76C41"/>
    <w:rsid w:val="00B77902"/>
    <w:rsid w:val="00B8007B"/>
    <w:rsid w:val="00B804A6"/>
    <w:rsid w:val="00B82844"/>
    <w:rsid w:val="00B836EA"/>
    <w:rsid w:val="00B84179"/>
    <w:rsid w:val="00B86D94"/>
    <w:rsid w:val="00B87C8E"/>
    <w:rsid w:val="00B87F98"/>
    <w:rsid w:val="00B901F1"/>
    <w:rsid w:val="00B91693"/>
    <w:rsid w:val="00B924CF"/>
    <w:rsid w:val="00B93347"/>
    <w:rsid w:val="00B94930"/>
    <w:rsid w:val="00B95474"/>
    <w:rsid w:val="00B966C3"/>
    <w:rsid w:val="00B97171"/>
    <w:rsid w:val="00B97E57"/>
    <w:rsid w:val="00BA0D7D"/>
    <w:rsid w:val="00BA1ECD"/>
    <w:rsid w:val="00BA26A4"/>
    <w:rsid w:val="00BA5D2D"/>
    <w:rsid w:val="00BA7E7E"/>
    <w:rsid w:val="00BB0AED"/>
    <w:rsid w:val="00BB2297"/>
    <w:rsid w:val="00BB3A8F"/>
    <w:rsid w:val="00BB56A9"/>
    <w:rsid w:val="00BB6257"/>
    <w:rsid w:val="00BB7EA7"/>
    <w:rsid w:val="00BC097B"/>
    <w:rsid w:val="00BC3BF0"/>
    <w:rsid w:val="00BC7FD3"/>
    <w:rsid w:val="00BD00F5"/>
    <w:rsid w:val="00BD089C"/>
    <w:rsid w:val="00BD1533"/>
    <w:rsid w:val="00BD30CE"/>
    <w:rsid w:val="00BD7231"/>
    <w:rsid w:val="00BE0474"/>
    <w:rsid w:val="00BE081F"/>
    <w:rsid w:val="00BE1FAC"/>
    <w:rsid w:val="00BE24E0"/>
    <w:rsid w:val="00BE27EE"/>
    <w:rsid w:val="00BF0CB1"/>
    <w:rsid w:val="00BF111E"/>
    <w:rsid w:val="00BF1344"/>
    <w:rsid w:val="00BF39EC"/>
    <w:rsid w:val="00BF442B"/>
    <w:rsid w:val="00BF4447"/>
    <w:rsid w:val="00BF5C76"/>
    <w:rsid w:val="00BF61B3"/>
    <w:rsid w:val="00C00C1E"/>
    <w:rsid w:val="00C01D17"/>
    <w:rsid w:val="00C03754"/>
    <w:rsid w:val="00C03DD3"/>
    <w:rsid w:val="00C04127"/>
    <w:rsid w:val="00C042DF"/>
    <w:rsid w:val="00C043A4"/>
    <w:rsid w:val="00C04977"/>
    <w:rsid w:val="00C04D78"/>
    <w:rsid w:val="00C10E5B"/>
    <w:rsid w:val="00C11605"/>
    <w:rsid w:val="00C15798"/>
    <w:rsid w:val="00C17067"/>
    <w:rsid w:val="00C203FB"/>
    <w:rsid w:val="00C209D1"/>
    <w:rsid w:val="00C2119A"/>
    <w:rsid w:val="00C21E57"/>
    <w:rsid w:val="00C228EB"/>
    <w:rsid w:val="00C22AC1"/>
    <w:rsid w:val="00C22B95"/>
    <w:rsid w:val="00C248C9"/>
    <w:rsid w:val="00C24E1C"/>
    <w:rsid w:val="00C258A8"/>
    <w:rsid w:val="00C25B9F"/>
    <w:rsid w:val="00C25D05"/>
    <w:rsid w:val="00C31017"/>
    <w:rsid w:val="00C310AA"/>
    <w:rsid w:val="00C310C5"/>
    <w:rsid w:val="00C33C54"/>
    <w:rsid w:val="00C33CCA"/>
    <w:rsid w:val="00C37E73"/>
    <w:rsid w:val="00C420B0"/>
    <w:rsid w:val="00C44863"/>
    <w:rsid w:val="00C451B5"/>
    <w:rsid w:val="00C45FE7"/>
    <w:rsid w:val="00C472EC"/>
    <w:rsid w:val="00C52DE5"/>
    <w:rsid w:val="00C53BCE"/>
    <w:rsid w:val="00C54C64"/>
    <w:rsid w:val="00C54F63"/>
    <w:rsid w:val="00C55B1B"/>
    <w:rsid w:val="00C55B98"/>
    <w:rsid w:val="00C55BD2"/>
    <w:rsid w:val="00C566D0"/>
    <w:rsid w:val="00C566DA"/>
    <w:rsid w:val="00C57C4F"/>
    <w:rsid w:val="00C6228F"/>
    <w:rsid w:val="00C62CC8"/>
    <w:rsid w:val="00C6381B"/>
    <w:rsid w:val="00C649A3"/>
    <w:rsid w:val="00C64A06"/>
    <w:rsid w:val="00C64D9D"/>
    <w:rsid w:val="00C762DB"/>
    <w:rsid w:val="00C8002E"/>
    <w:rsid w:val="00C85556"/>
    <w:rsid w:val="00C85F9E"/>
    <w:rsid w:val="00C93151"/>
    <w:rsid w:val="00C944EC"/>
    <w:rsid w:val="00C94969"/>
    <w:rsid w:val="00C95828"/>
    <w:rsid w:val="00C95F1F"/>
    <w:rsid w:val="00C96869"/>
    <w:rsid w:val="00CA157C"/>
    <w:rsid w:val="00CA287A"/>
    <w:rsid w:val="00CA30CA"/>
    <w:rsid w:val="00CA3593"/>
    <w:rsid w:val="00CA473F"/>
    <w:rsid w:val="00CA4C3F"/>
    <w:rsid w:val="00CA59D6"/>
    <w:rsid w:val="00CA5B53"/>
    <w:rsid w:val="00CA64EF"/>
    <w:rsid w:val="00CB0B43"/>
    <w:rsid w:val="00CB477D"/>
    <w:rsid w:val="00CB4B19"/>
    <w:rsid w:val="00CB549F"/>
    <w:rsid w:val="00CB5BA6"/>
    <w:rsid w:val="00CB7B39"/>
    <w:rsid w:val="00CC225E"/>
    <w:rsid w:val="00CC23C0"/>
    <w:rsid w:val="00CC2D93"/>
    <w:rsid w:val="00CC3D50"/>
    <w:rsid w:val="00CC6B17"/>
    <w:rsid w:val="00CC722F"/>
    <w:rsid w:val="00CD159B"/>
    <w:rsid w:val="00CD23AE"/>
    <w:rsid w:val="00CD2B7A"/>
    <w:rsid w:val="00CD3AAB"/>
    <w:rsid w:val="00CD4783"/>
    <w:rsid w:val="00CD6D11"/>
    <w:rsid w:val="00CD6EC4"/>
    <w:rsid w:val="00CE09F7"/>
    <w:rsid w:val="00CE167A"/>
    <w:rsid w:val="00CE2327"/>
    <w:rsid w:val="00CE2C26"/>
    <w:rsid w:val="00CE33C5"/>
    <w:rsid w:val="00CE3729"/>
    <w:rsid w:val="00CE602D"/>
    <w:rsid w:val="00CE6518"/>
    <w:rsid w:val="00CF01DC"/>
    <w:rsid w:val="00CF04CC"/>
    <w:rsid w:val="00CF3149"/>
    <w:rsid w:val="00CF3AD5"/>
    <w:rsid w:val="00CF3B58"/>
    <w:rsid w:val="00CF4414"/>
    <w:rsid w:val="00CF4ADC"/>
    <w:rsid w:val="00CF58EB"/>
    <w:rsid w:val="00CF7554"/>
    <w:rsid w:val="00CF75E5"/>
    <w:rsid w:val="00D017C1"/>
    <w:rsid w:val="00D02CCC"/>
    <w:rsid w:val="00D032FF"/>
    <w:rsid w:val="00D036C5"/>
    <w:rsid w:val="00D036F3"/>
    <w:rsid w:val="00D054B5"/>
    <w:rsid w:val="00D10EAA"/>
    <w:rsid w:val="00D114CC"/>
    <w:rsid w:val="00D12105"/>
    <w:rsid w:val="00D12B46"/>
    <w:rsid w:val="00D15A59"/>
    <w:rsid w:val="00D15E6B"/>
    <w:rsid w:val="00D15F83"/>
    <w:rsid w:val="00D16AA7"/>
    <w:rsid w:val="00D20744"/>
    <w:rsid w:val="00D23BBE"/>
    <w:rsid w:val="00D24D89"/>
    <w:rsid w:val="00D31C70"/>
    <w:rsid w:val="00D3295D"/>
    <w:rsid w:val="00D354D3"/>
    <w:rsid w:val="00D37EC2"/>
    <w:rsid w:val="00D404C2"/>
    <w:rsid w:val="00D40B45"/>
    <w:rsid w:val="00D40D46"/>
    <w:rsid w:val="00D40DE7"/>
    <w:rsid w:val="00D41336"/>
    <w:rsid w:val="00D414CE"/>
    <w:rsid w:val="00D41FF6"/>
    <w:rsid w:val="00D4264F"/>
    <w:rsid w:val="00D42FE9"/>
    <w:rsid w:val="00D4539C"/>
    <w:rsid w:val="00D46552"/>
    <w:rsid w:val="00D47596"/>
    <w:rsid w:val="00D50068"/>
    <w:rsid w:val="00D50FF5"/>
    <w:rsid w:val="00D512C9"/>
    <w:rsid w:val="00D52475"/>
    <w:rsid w:val="00D52829"/>
    <w:rsid w:val="00D5285D"/>
    <w:rsid w:val="00D5391A"/>
    <w:rsid w:val="00D546E0"/>
    <w:rsid w:val="00D54D4F"/>
    <w:rsid w:val="00D55954"/>
    <w:rsid w:val="00D605E4"/>
    <w:rsid w:val="00D61115"/>
    <w:rsid w:val="00D614DE"/>
    <w:rsid w:val="00D62A6E"/>
    <w:rsid w:val="00D63DB7"/>
    <w:rsid w:val="00D64C96"/>
    <w:rsid w:val="00D67DF9"/>
    <w:rsid w:val="00D70B03"/>
    <w:rsid w:val="00D7181B"/>
    <w:rsid w:val="00D71C00"/>
    <w:rsid w:val="00D72BB5"/>
    <w:rsid w:val="00D73B31"/>
    <w:rsid w:val="00D76B5E"/>
    <w:rsid w:val="00D80157"/>
    <w:rsid w:val="00D81644"/>
    <w:rsid w:val="00D8312F"/>
    <w:rsid w:val="00D85531"/>
    <w:rsid w:val="00D85C0F"/>
    <w:rsid w:val="00D8701A"/>
    <w:rsid w:val="00D87EC4"/>
    <w:rsid w:val="00D912BA"/>
    <w:rsid w:val="00D92063"/>
    <w:rsid w:val="00D926EC"/>
    <w:rsid w:val="00D926F2"/>
    <w:rsid w:val="00D95BFC"/>
    <w:rsid w:val="00D95DFC"/>
    <w:rsid w:val="00D96EDA"/>
    <w:rsid w:val="00D9716A"/>
    <w:rsid w:val="00D979D6"/>
    <w:rsid w:val="00DA0926"/>
    <w:rsid w:val="00DA28A2"/>
    <w:rsid w:val="00DA2E92"/>
    <w:rsid w:val="00DA5758"/>
    <w:rsid w:val="00DA5EC4"/>
    <w:rsid w:val="00DA6C68"/>
    <w:rsid w:val="00DA7967"/>
    <w:rsid w:val="00DA7AA3"/>
    <w:rsid w:val="00DB1B06"/>
    <w:rsid w:val="00DB27A3"/>
    <w:rsid w:val="00DB29F0"/>
    <w:rsid w:val="00DB33E8"/>
    <w:rsid w:val="00DB49F4"/>
    <w:rsid w:val="00DB4EB3"/>
    <w:rsid w:val="00DB50D6"/>
    <w:rsid w:val="00DC0101"/>
    <w:rsid w:val="00DC1926"/>
    <w:rsid w:val="00DC445B"/>
    <w:rsid w:val="00DC5087"/>
    <w:rsid w:val="00DC56D4"/>
    <w:rsid w:val="00DC56D8"/>
    <w:rsid w:val="00DC58F0"/>
    <w:rsid w:val="00DC5C88"/>
    <w:rsid w:val="00DC5E8B"/>
    <w:rsid w:val="00DC6FC5"/>
    <w:rsid w:val="00DC75FB"/>
    <w:rsid w:val="00DD5621"/>
    <w:rsid w:val="00DD5B83"/>
    <w:rsid w:val="00DD6FE8"/>
    <w:rsid w:val="00DD70DF"/>
    <w:rsid w:val="00DE0B97"/>
    <w:rsid w:val="00DE105F"/>
    <w:rsid w:val="00DE31A0"/>
    <w:rsid w:val="00DE34FD"/>
    <w:rsid w:val="00DE38B7"/>
    <w:rsid w:val="00DE4703"/>
    <w:rsid w:val="00DE4F27"/>
    <w:rsid w:val="00DE4FF6"/>
    <w:rsid w:val="00DF1191"/>
    <w:rsid w:val="00DF1762"/>
    <w:rsid w:val="00DF29E7"/>
    <w:rsid w:val="00DF2AAB"/>
    <w:rsid w:val="00DF2E6D"/>
    <w:rsid w:val="00DF397D"/>
    <w:rsid w:val="00DF4178"/>
    <w:rsid w:val="00DF4B14"/>
    <w:rsid w:val="00DF708E"/>
    <w:rsid w:val="00DF71CE"/>
    <w:rsid w:val="00E00864"/>
    <w:rsid w:val="00E03060"/>
    <w:rsid w:val="00E04FD8"/>
    <w:rsid w:val="00E12E9C"/>
    <w:rsid w:val="00E147FF"/>
    <w:rsid w:val="00E175A2"/>
    <w:rsid w:val="00E20DDE"/>
    <w:rsid w:val="00E21E0A"/>
    <w:rsid w:val="00E248B2"/>
    <w:rsid w:val="00E26218"/>
    <w:rsid w:val="00E26C88"/>
    <w:rsid w:val="00E276A0"/>
    <w:rsid w:val="00E27884"/>
    <w:rsid w:val="00E27FD9"/>
    <w:rsid w:val="00E305F2"/>
    <w:rsid w:val="00E3305A"/>
    <w:rsid w:val="00E34336"/>
    <w:rsid w:val="00E34ADA"/>
    <w:rsid w:val="00E35F2D"/>
    <w:rsid w:val="00E37017"/>
    <w:rsid w:val="00E370BF"/>
    <w:rsid w:val="00E4008A"/>
    <w:rsid w:val="00E40C21"/>
    <w:rsid w:val="00E42A36"/>
    <w:rsid w:val="00E42DB1"/>
    <w:rsid w:val="00E43B14"/>
    <w:rsid w:val="00E443D3"/>
    <w:rsid w:val="00E44427"/>
    <w:rsid w:val="00E44656"/>
    <w:rsid w:val="00E45B62"/>
    <w:rsid w:val="00E47A5D"/>
    <w:rsid w:val="00E47E2D"/>
    <w:rsid w:val="00E514F7"/>
    <w:rsid w:val="00E52D0C"/>
    <w:rsid w:val="00E54C64"/>
    <w:rsid w:val="00E55B46"/>
    <w:rsid w:val="00E6011B"/>
    <w:rsid w:val="00E6087E"/>
    <w:rsid w:val="00E60A93"/>
    <w:rsid w:val="00E620FD"/>
    <w:rsid w:val="00E624AC"/>
    <w:rsid w:val="00E62641"/>
    <w:rsid w:val="00E629D2"/>
    <w:rsid w:val="00E63CFF"/>
    <w:rsid w:val="00E64005"/>
    <w:rsid w:val="00E65FB4"/>
    <w:rsid w:val="00E66C5F"/>
    <w:rsid w:val="00E6749A"/>
    <w:rsid w:val="00E678D3"/>
    <w:rsid w:val="00E706C6"/>
    <w:rsid w:val="00E71016"/>
    <w:rsid w:val="00E71445"/>
    <w:rsid w:val="00E72C52"/>
    <w:rsid w:val="00E73140"/>
    <w:rsid w:val="00E73239"/>
    <w:rsid w:val="00E74383"/>
    <w:rsid w:val="00E74987"/>
    <w:rsid w:val="00E76F29"/>
    <w:rsid w:val="00E77AA8"/>
    <w:rsid w:val="00E80191"/>
    <w:rsid w:val="00E818D0"/>
    <w:rsid w:val="00E81FBB"/>
    <w:rsid w:val="00E82B14"/>
    <w:rsid w:val="00E85267"/>
    <w:rsid w:val="00E8707E"/>
    <w:rsid w:val="00E874CB"/>
    <w:rsid w:val="00E90F49"/>
    <w:rsid w:val="00E91CC1"/>
    <w:rsid w:val="00E94ADA"/>
    <w:rsid w:val="00E95CB6"/>
    <w:rsid w:val="00E95CEC"/>
    <w:rsid w:val="00E97091"/>
    <w:rsid w:val="00EA13A2"/>
    <w:rsid w:val="00EA147C"/>
    <w:rsid w:val="00EA2201"/>
    <w:rsid w:val="00EA5800"/>
    <w:rsid w:val="00EA7BD8"/>
    <w:rsid w:val="00EA7D25"/>
    <w:rsid w:val="00EB034B"/>
    <w:rsid w:val="00EB0EC4"/>
    <w:rsid w:val="00EB0FA2"/>
    <w:rsid w:val="00EB3220"/>
    <w:rsid w:val="00EB438E"/>
    <w:rsid w:val="00EB441F"/>
    <w:rsid w:val="00EB6D0D"/>
    <w:rsid w:val="00EB6EAA"/>
    <w:rsid w:val="00EC12D6"/>
    <w:rsid w:val="00EC1DBB"/>
    <w:rsid w:val="00EC46E9"/>
    <w:rsid w:val="00EC4A8A"/>
    <w:rsid w:val="00EC594C"/>
    <w:rsid w:val="00EC5C34"/>
    <w:rsid w:val="00EC661C"/>
    <w:rsid w:val="00ED152B"/>
    <w:rsid w:val="00ED244C"/>
    <w:rsid w:val="00EE049B"/>
    <w:rsid w:val="00EE1A97"/>
    <w:rsid w:val="00EE2AB7"/>
    <w:rsid w:val="00EE2CD0"/>
    <w:rsid w:val="00EE5B66"/>
    <w:rsid w:val="00EE75B2"/>
    <w:rsid w:val="00EF14D7"/>
    <w:rsid w:val="00EF169B"/>
    <w:rsid w:val="00EF1ECC"/>
    <w:rsid w:val="00EF2DC6"/>
    <w:rsid w:val="00EF2FBD"/>
    <w:rsid w:val="00EF3B4F"/>
    <w:rsid w:val="00EF3DBB"/>
    <w:rsid w:val="00EF4D1B"/>
    <w:rsid w:val="00EF62DF"/>
    <w:rsid w:val="00EF7239"/>
    <w:rsid w:val="00F02B0C"/>
    <w:rsid w:val="00F07437"/>
    <w:rsid w:val="00F075B8"/>
    <w:rsid w:val="00F07E6D"/>
    <w:rsid w:val="00F102E4"/>
    <w:rsid w:val="00F1080F"/>
    <w:rsid w:val="00F10DB7"/>
    <w:rsid w:val="00F120B2"/>
    <w:rsid w:val="00F14217"/>
    <w:rsid w:val="00F15D1D"/>
    <w:rsid w:val="00F1727E"/>
    <w:rsid w:val="00F20A82"/>
    <w:rsid w:val="00F20A9B"/>
    <w:rsid w:val="00F2226B"/>
    <w:rsid w:val="00F239A8"/>
    <w:rsid w:val="00F24610"/>
    <w:rsid w:val="00F24765"/>
    <w:rsid w:val="00F255E6"/>
    <w:rsid w:val="00F26E83"/>
    <w:rsid w:val="00F27CE1"/>
    <w:rsid w:val="00F31284"/>
    <w:rsid w:val="00F32D49"/>
    <w:rsid w:val="00F3321B"/>
    <w:rsid w:val="00F33886"/>
    <w:rsid w:val="00F3409C"/>
    <w:rsid w:val="00F351A4"/>
    <w:rsid w:val="00F35F4A"/>
    <w:rsid w:val="00F36C65"/>
    <w:rsid w:val="00F40C3E"/>
    <w:rsid w:val="00F44A80"/>
    <w:rsid w:val="00F44C95"/>
    <w:rsid w:val="00F46125"/>
    <w:rsid w:val="00F505B1"/>
    <w:rsid w:val="00F55970"/>
    <w:rsid w:val="00F60DCE"/>
    <w:rsid w:val="00F61BCE"/>
    <w:rsid w:val="00F65C72"/>
    <w:rsid w:val="00F710D8"/>
    <w:rsid w:val="00F7213A"/>
    <w:rsid w:val="00F73B6F"/>
    <w:rsid w:val="00F750C2"/>
    <w:rsid w:val="00F76082"/>
    <w:rsid w:val="00F80996"/>
    <w:rsid w:val="00F8218B"/>
    <w:rsid w:val="00F824E9"/>
    <w:rsid w:val="00F83A12"/>
    <w:rsid w:val="00F83DCF"/>
    <w:rsid w:val="00F87BBD"/>
    <w:rsid w:val="00F906D5"/>
    <w:rsid w:val="00F91781"/>
    <w:rsid w:val="00F91C85"/>
    <w:rsid w:val="00F929DA"/>
    <w:rsid w:val="00FA058B"/>
    <w:rsid w:val="00FA143A"/>
    <w:rsid w:val="00FA1706"/>
    <w:rsid w:val="00FA1CB6"/>
    <w:rsid w:val="00FA1E9E"/>
    <w:rsid w:val="00FA3338"/>
    <w:rsid w:val="00FA339C"/>
    <w:rsid w:val="00FA5BE5"/>
    <w:rsid w:val="00FA5EA9"/>
    <w:rsid w:val="00FA7D38"/>
    <w:rsid w:val="00FB0E9F"/>
    <w:rsid w:val="00FB1041"/>
    <w:rsid w:val="00FB123D"/>
    <w:rsid w:val="00FB1F33"/>
    <w:rsid w:val="00FB3677"/>
    <w:rsid w:val="00FB3D36"/>
    <w:rsid w:val="00FB596E"/>
    <w:rsid w:val="00FB770C"/>
    <w:rsid w:val="00FB7B6B"/>
    <w:rsid w:val="00FC7C1B"/>
    <w:rsid w:val="00FD04AB"/>
    <w:rsid w:val="00FD055B"/>
    <w:rsid w:val="00FD0DFB"/>
    <w:rsid w:val="00FD108B"/>
    <w:rsid w:val="00FD37F6"/>
    <w:rsid w:val="00FD3F76"/>
    <w:rsid w:val="00FD6D07"/>
    <w:rsid w:val="00FD7921"/>
    <w:rsid w:val="00FD7FB3"/>
    <w:rsid w:val="00FE0BD8"/>
    <w:rsid w:val="00FE1A6F"/>
    <w:rsid w:val="00FE2099"/>
    <w:rsid w:val="00FE20E3"/>
    <w:rsid w:val="00FE3FF4"/>
    <w:rsid w:val="00FE454C"/>
    <w:rsid w:val="00FE5EB2"/>
    <w:rsid w:val="00FE7484"/>
    <w:rsid w:val="00FF0A8F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40"/>
    <o:shapelayout v:ext="edit">
      <o:idmap v:ext="edit" data="1,2"/>
    </o:shapelayout>
  </w:shapeDefaults>
  <w:decimalSymbol w:val=","/>
  <w:listSeparator w:val=";"/>
  <w15:docId w15:val="{0DAE46CD-6898-4F2D-AE99-05B79D26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DF9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D67DF9"/>
    <w:pPr>
      <w:keepNext/>
      <w:jc w:val="center"/>
      <w:outlineLvl w:val="0"/>
    </w:pPr>
    <w:rPr>
      <w:rFonts w:ascii="Impact" w:eastAsia="Arial Unicode MS" w:hAnsi="Impact" w:cs="Arial Unicode MS"/>
      <w:sz w:val="28"/>
    </w:rPr>
  </w:style>
  <w:style w:type="paragraph" w:styleId="Titre2">
    <w:name w:val="heading 2"/>
    <w:basedOn w:val="Normal"/>
    <w:next w:val="Normal"/>
    <w:link w:val="Titre2Car"/>
    <w:qFormat/>
    <w:rsid w:val="00D67DF9"/>
    <w:pPr>
      <w:keepNext/>
      <w:overflowPunct w:val="0"/>
      <w:autoSpaceDE w:val="0"/>
      <w:autoSpaceDN w:val="0"/>
      <w:adjustRightInd w:val="0"/>
      <w:outlineLvl w:val="1"/>
    </w:pPr>
    <w:rPr>
      <w:rFonts w:ascii="Book Antiqua" w:eastAsia="Arial Unicode MS" w:hAnsi="Book Antiqua" w:cs="Arial Unicode MS"/>
      <w:u w:val="single"/>
    </w:rPr>
  </w:style>
  <w:style w:type="paragraph" w:styleId="Titre3">
    <w:name w:val="heading 3"/>
    <w:basedOn w:val="Normal"/>
    <w:next w:val="Normal"/>
    <w:link w:val="Titre3Car"/>
    <w:qFormat/>
    <w:rsid w:val="00D67DF9"/>
    <w:pPr>
      <w:keepNext/>
      <w:ind w:firstLine="4320"/>
      <w:jc w:val="center"/>
      <w:outlineLvl w:val="2"/>
    </w:pPr>
    <w:rPr>
      <w:rFonts w:ascii="Arial Narrow" w:eastAsia="Arial Unicode MS" w:hAnsi="Arial Narrow" w:cs="Arial Unicode MS"/>
      <w:b/>
      <w:bCs/>
      <w:sz w:val="26"/>
    </w:rPr>
  </w:style>
  <w:style w:type="paragraph" w:styleId="Titre4">
    <w:name w:val="heading 4"/>
    <w:basedOn w:val="Normal"/>
    <w:next w:val="Normal"/>
    <w:link w:val="Titre4Car"/>
    <w:qFormat/>
    <w:rsid w:val="00D67DF9"/>
    <w:pPr>
      <w:keepNext/>
      <w:jc w:val="center"/>
      <w:outlineLvl w:val="3"/>
    </w:pPr>
    <w:rPr>
      <w:rFonts w:ascii="Impact" w:eastAsia="Arial Unicode MS" w:hAnsi="Impact" w:cs="Arial Unicode MS"/>
      <w:outline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itre5">
    <w:name w:val="heading 5"/>
    <w:basedOn w:val="Normal"/>
    <w:next w:val="Normal"/>
    <w:link w:val="Titre5Car"/>
    <w:qFormat/>
    <w:rsid w:val="00D67DF9"/>
    <w:pPr>
      <w:keepNext/>
      <w:overflowPunct w:val="0"/>
      <w:autoSpaceDE w:val="0"/>
      <w:autoSpaceDN w:val="0"/>
      <w:adjustRightInd w:val="0"/>
      <w:outlineLvl w:val="4"/>
    </w:pPr>
    <w:rPr>
      <w:rFonts w:ascii="Book Antiqua" w:eastAsia="Arial Unicode MS" w:hAnsi="Book Antiqua" w:cs="Arial Unicode MS"/>
      <w:b/>
      <w:bCs/>
      <w:u w:val="single"/>
    </w:rPr>
  </w:style>
  <w:style w:type="paragraph" w:styleId="Titre6">
    <w:name w:val="heading 6"/>
    <w:basedOn w:val="Normal"/>
    <w:next w:val="Normal"/>
    <w:link w:val="Titre6Car"/>
    <w:qFormat/>
    <w:rsid w:val="00D67DF9"/>
    <w:pPr>
      <w:keepNext/>
      <w:jc w:val="center"/>
      <w:outlineLvl w:val="5"/>
    </w:pPr>
    <w:rPr>
      <w:rFonts w:ascii="Arial Narrow" w:eastAsia="Arial Unicode MS" w:hAnsi="Arial Narrow" w:cs="Arial Unicode MS"/>
      <w:sz w:val="26"/>
      <w:u w:val="single"/>
    </w:rPr>
  </w:style>
  <w:style w:type="paragraph" w:styleId="Titre7">
    <w:name w:val="heading 7"/>
    <w:basedOn w:val="Normal"/>
    <w:next w:val="Normal"/>
    <w:qFormat/>
    <w:rsid w:val="00D67DF9"/>
    <w:pPr>
      <w:keepNext/>
      <w:ind w:left="383" w:hanging="383"/>
      <w:jc w:val="center"/>
      <w:outlineLvl w:val="6"/>
    </w:pPr>
    <w:rPr>
      <w:rFonts w:ascii="Arial Narrow" w:hAnsi="Arial Narrow"/>
      <w:b/>
      <w:bCs/>
    </w:rPr>
  </w:style>
  <w:style w:type="paragraph" w:styleId="Titre8">
    <w:name w:val="heading 8"/>
    <w:basedOn w:val="Normal"/>
    <w:next w:val="Normal"/>
    <w:qFormat/>
    <w:rsid w:val="00D67DF9"/>
    <w:pPr>
      <w:keepNext/>
      <w:ind w:left="180"/>
      <w:outlineLvl w:val="7"/>
    </w:pPr>
    <w:rPr>
      <w:rFonts w:ascii="Arial Narrow" w:hAnsi="Arial Narrow"/>
      <w:b/>
      <w:bCs/>
    </w:rPr>
  </w:style>
  <w:style w:type="paragraph" w:styleId="Titre9">
    <w:name w:val="heading 9"/>
    <w:basedOn w:val="Normal"/>
    <w:next w:val="Normal"/>
    <w:qFormat/>
    <w:rsid w:val="00D67DF9"/>
    <w:pPr>
      <w:keepNext/>
      <w:jc w:val="center"/>
      <w:outlineLvl w:val="8"/>
    </w:pPr>
    <w:rPr>
      <w:rFonts w:ascii="Agency FB" w:hAnsi="Agency FB"/>
      <w:b/>
      <w:bCs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D67DF9"/>
    <w:pPr>
      <w:overflowPunct w:val="0"/>
      <w:autoSpaceDE w:val="0"/>
      <w:autoSpaceDN w:val="0"/>
      <w:adjustRightInd w:val="0"/>
    </w:pPr>
    <w:rPr>
      <w:rFonts w:ascii="Book Antiqua" w:hAnsi="Book Antiqua"/>
      <w:szCs w:val="20"/>
    </w:rPr>
  </w:style>
  <w:style w:type="paragraph" w:styleId="Retraitcorpsdetexte">
    <w:name w:val="Body Text Indent"/>
    <w:basedOn w:val="Normal"/>
    <w:link w:val="RetraitcorpsdetexteCar"/>
    <w:rsid w:val="00D67DF9"/>
    <w:pPr>
      <w:overflowPunct w:val="0"/>
      <w:autoSpaceDE w:val="0"/>
      <w:autoSpaceDN w:val="0"/>
      <w:adjustRightInd w:val="0"/>
      <w:ind w:left="383" w:hanging="142"/>
    </w:pPr>
    <w:rPr>
      <w:rFonts w:ascii="Arial Narrow" w:hAnsi="Arial Narrow"/>
      <w:sz w:val="26"/>
      <w:szCs w:val="26"/>
    </w:rPr>
  </w:style>
  <w:style w:type="paragraph" w:styleId="Normalcentr">
    <w:name w:val="Block Text"/>
    <w:basedOn w:val="Normal"/>
    <w:rsid w:val="00D67DF9"/>
    <w:pPr>
      <w:ind w:left="110" w:right="180" w:firstLine="540"/>
      <w:jc w:val="both"/>
    </w:pPr>
    <w:rPr>
      <w:rFonts w:ascii="Arial Narrow" w:hAnsi="Arial Narrow"/>
    </w:rPr>
  </w:style>
  <w:style w:type="paragraph" w:customStyle="1" w:styleId="Corpsdetexte21">
    <w:name w:val="Corps de texte 21"/>
    <w:basedOn w:val="Normal"/>
    <w:rsid w:val="00DC56D8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/>
      <w:sz w:val="22"/>
      <w:szCs w:val="20"/>
    </w:rPr>
  </w:style>
  <w:style w:type="character" w:customStyle="1" w:styleId="Titre1Car">
    <w:name w:val="Titre 1 Car"/>
    <w:basedOn w:val="Policepardfaut"/>
    <w:link w:val="Titre1"/>
    <w:rsid w:val="00FE1A6F"/>
    <w:rPr>
      <w:rFonts w:ascii="Impact" w:eastAsia="Arial Unicode MS" w:hAnsi="Impact" w:cs="Arial Unicode MS"/>
      <w:sz w:val="28"/>
      <w:szCs w:val="24"/>
    </w:rPr>
  </w:style>
  <w:style w:type="character" w:customStyle="1" w:styleId="Titre2Car">
    <w:name w:val="Titre 2 Car"/>
    <w:basedOn w:val="Policepardfaut"/>
    <w:link w:val="Titre2"/>
    <w:rsid w:val="00FE1A6F"/>
    <w:rPr>
      <w:rFonts w:ascii="Book Antiqua" w:eastAsia="Arial Unicode MS" w:hAnsi="Book Antiqua" w:cs="Arial Unicode MS"/>
      <w:sz w:val="24"/>
      <w:szCs w:val="24"/>
      <w:u w:val="single"/>
    </w:rPr>
  </w:style>
  <w:style w:type="character" w:customStyle="1" w:styleId="Titre3Car">
    <w:name w:val="Titre 3 Car"/>
    <w:basedOn w:val="Policepardfaut"/>
    <w:link w:val="Titre3"/>
    <w:rsid w:val="00FE1A6F"/>
    <w:rPr>
      <w:rFonts w:ascii="Arial Narrow" w:eastAsia="Arial Unicode MS" w:hAnsi="Arial Narrow" w:cs="Arial Unicode MS"/>
      <w:b/>
      <w:bCs/>
      <w:sz w:val="26"/>
      <w:szCs w:val="24"/>
    </w:rPr>
  </w:style>
  <w:style w:type="character" w:customStyle="1" w:styleId="Titre4Car">
    <w:name w:val="Titre 4 Car"/>
    <w:basedOn w:val="Policepardfaut"/>
    <w:link w:val="Titre4"/>
    <w:rsid w:val="00FE1A6F"/>
    <w:rPr>
      <w:rFonts w:ascii="Impact" w:eastAsia="Arial Unicode MS" w:hAnsi="Impact" w:cs="Arial Unicode MS"/>
      <w:outline/>
      <w:color w:val="auto"/>
      <w:sz w:val="48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Titre5Car">
    <w:name w:val="Titre 5 Car"/>
    <w:basedOn w:val="Policepardfaut"/>
    <w:link w:val="Titre5"/>
    <w:rsid w:val="00FE1A6F"/>
    <w:rPr>
      <w:rFonts w:ascii="Book Antiqua" w:eastAsia="Arial Unicode MS" w:hAnsi="Book Antiqua" w:cs="Arial Unicode MS"/>
      <w:b/>
      <w:bCs/>
      <w:sz w:val="24"/>
      <w:szCs w:val="24"/>
      <w:u w:val="single"/>
    </w:rPr>
  </w:style>
  <w:style w:type="character" w:customStyle="1" w:styleId="Titre6Car">
    <w:name w:val="Titre 6 Car"/>
    <w:basedOn w:val="Policepardfaut"/>
    <w:link w:val="Titre6"/>
    <w:rsid w:val="00FE1A6F"/>
    <w:rPr>
      <w:rFonts w:ascii="Arial Narrow" w:eastAsia="Arial Unicode MS" w:hAnsi="Arial Narrow" w:cs="Arial Unicode MS"/>
      <w:sz w:val="26"/>
      <w:szCs w:val="24"/>
      <w:u w:val="single"/>
    </w:rPr>
  </w:style>
  <w:style w:type="character" w:customStyle="1" w:styleId="CorpsdetexteCar">
    <w:name w:val="Corps de texte Car"/>
    <w:basedOn w:val="Policepardfaut"/>
    <w:link w:val="Corpsdetexte"/>
    <w:rsid w:val="00FE1A6F"/>
    <w:rPr>
      <w:rFonts w:ascii="Book Antiqua" w:hAnsi="Book Antiqua"/>
      <w:sz w:val="24"/>
    </w:rPr>
  </w:style>
  <w:style w:type="character" w:customStyle="1" w:styleId="RetraitcorpsdetexteCar">
    <w:name w:val="Retrait corps de texte Car"/>
    <w:basedOn w:val="Policepardfaut"/>
    <w:link w:val="Retraitcorpsdetexte"/>
    <w:rsid w:val="00867F05"/>
    <w:rPr>
      <w:rFonts w:ascii="Arial Narrow" w:hAnsi="Arial Narrow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15798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6C0BA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0BA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1F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eur\Documents\BORDERAU%20D'ENVOI\Borderau%20d'Envo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5931A8-2D2F-49CC-91B6-F8217E70A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Borderau d'Envoi</Template>
  <TotalTime>3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FAA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Chef Cab. Adjoint</cp:lastModifiedBy>
  <cp:revision>3</cp:revision>
  <cp:lastPrinted>2023-09-20T09:55:00Z</cp:lastPrinted>
  <dcterms:created xsi:type="dcterms:W3CDTF">2023-10-09T09:25:00Z</dcterms:created>
  <dcterms:modified xsi:type="dcterms:W3CDTF">2023-10-09T09:28:00Z</dcterms:modified>
</cp:coreProperties>
</file>